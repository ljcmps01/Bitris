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56A94" w14:textId="77777777" w:rsidR="00C6554A" w:rsidRPr="008B5277" w:rsidRDefault="002554CD" w:rsidP="00C6554A">
      <w:pPr>
        <w:pStyle w:val="Foto"/>
      </w:pPr>
      <w:r w:rsidRPr="008B5277">
        <w:rPr>
          <w:noProof/>
          <w:lang w:val="es-AR" w:eastAsia="es-AR"/>
        </w:rPr>
        <w:drawing>
          <wp:inline distT="0" distB="0" distL="0" distR="0" wp14:anchorId="73323EA8" wp14:editId="699AA119">
            <wp:extent cx="3657600" cy="5486400"/>
            <wp:effectExtent l="0" t="0" r="0" b="0"/>
            <wp:docPr id="22" name="Imagen 1" descr="Lago glaciar de color azul intenso rodeado por hielo blanco junto a una montaña osc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11E68197" w14:textId="77777777" w:rsidR="00C6554A" w:rsidRPr="00914741" w:rsidRDefault="008F1E49" w:rsidP="00C6554A">
      <w:pPr>
        <w:pStyle w:val="Ttulo"/>
      </w:pPr>
      <w:r>
        <w:t>Bi</w:t>
      </w:r>
      <w:r w:rsidR="00C305DC">
        <w:t>tri</w:t>
      </w:r>
      <w:r>
        <w:t>x</w:t>
      </w:r>
    </w:p>
    <w:p w14:paraId="53063ED1" w14:textId="77777777" w:rsidR="00C6554A" w:rsidRPr="00914741" w:rsidRDefault="00C305DC" w:rsidP="00C6554A">
      <w:pPr>
        <w:pStyle w:val="Subttulo"/>
      </w:pPr>
      <w:r>
        <w:t>Trabajo de instalaciones industrias</w:t>
      </w:r>
    </w:p>
    <w:p w14:paraId="31A4C446" w14:textId="77777777" w:rsidR="00C6554A" w:rsidRPr="00914741" w:rsidRDefault="002A2032" w:rsidP="00C6554A">
      <w:pPr>
        <w:pStyle w:val="Informacindecontacto"/>
      </w:pPr>
      <w:sdt>
        <w:sdtPr>
          <w:alias w:val="Nombre:"/>
          <w:tag w:val="Nombre:"/>
          <w:id w:val="-2071874759"/>
          <w:placeholder>
            <w:docPart w:val="92B77F52866D4E7E84F690AF8518AB1D"/>
          </w:placeholder>
          <w:temporary/>
          <w:showingPlcHdr/>
          <w15:appearance w15:val="hidden"/>
        </w:sdtPr>
        <w:sdtEndPr/>
        <w:sdtContent>
          <w:r w:rsidR="00C6554A" w:rsidRPr="00914741">
            <w:rPr>
              <w:lang w:bidi="es-ES"/>
            </w:rPr>
            <w:t>Nombre</w:t>
          </w:r>
        </w:sdtContent>
      </w:sdt>
      <w:r w:rsidR="00C6554A" w:rsidRPr="00914741">
        <w:rPr>
          <w:lang w:bidi="es-ES"/>
        </w:rPr>
        <w:t xml:space="preserve"> | </w:t>
      </w:r>
      <w:sdt>
        <w:sdtPr>
          <w:alias w:val="Nombre del curso:"/>
          <w:tag w:val="Nombre del curso:"/>
          <w:id w:val="-1824112714"/>
          <w:placeholder>
            <w:docPart w:val="9493ACE5CBFB48EE85BB3FE17C6AD6E3"/>
          </w:placeholder>
          <w:temporary/>
          <w:showingPlcHdr/>
          <w15:appearance w15:val="hidden"/>
        </w:sdtPr>
        <w:sdtEndPr/>
        <w:sdtContent>
          <w:r w:rsidR="00C6554A" w:rsidRPr="00914741">
            <w:rPr>
              <w:lang w:bidi="es-ES"/>
            </w:rPr>
            <w:t>Nombre del curso</w:t>
          </w:r>
        </w:sdtContent>
      </w:sdt>
      <w:r w:rsidR="00C6554A" w:rsidRPr="00914741">
        <w:rPr>
          <w:lang w:bidi="es-ES"/>
        </w:rPr>
        <w:t xml:space="preserve"> | </w:t>
      </w:r>
      <w:sdt>
        <w:sdtPr>
          <w:alias w:val="Fecha:"/>
          <w:tag w:val="Fecha:"/>
          <w:id w:val="-35980865"/>
          <w:placeholder>
            <w:docPart w:val="D89850FE508A44358794156EEE501B96"/>
          </w:placeholder>
          <w:temporary/>
          <w:showingPlcHdr/>
          <w15:appearance w15:val="hidden"/>
        </w:sdtPr>
        <w:sdtEndPr/>
        <w:sdtContent>
          <w:r w:rsidR="00C6554A" w:rsidRPr="00914741">
            <w:rPr>
              <w:lang w:bidi="es-ES"/>
            </w:rPr>
            <w:t>Fecha</w:t>
          </w:r>
        </w:sdtContent>
      </w:sdt>
      <w:r w:rsidR="00C6554A" w:rsidRPr="00914741">
        <w:rPr>
          <w:lang w:bidi="es-ES"/>
        </w:rPr>
        <w:br w:type="page"/>
      </w:r>
    </w:p>
    <w:p w14:paraId="190A7DEF" w14:textId="77777777" w:rsidR="00C6554A" w:rsidRDefault="00DD5FBF" w:rsidP="00C6554A">
      <w:pPr>
        <w:pStyle w:val="Ttulo1"/>
      </w:pPr>
      <w:r>
        <w:lastRenderedPageBreak/>
        <w:t>Introducción</w:t>
      </w:r>
    </w:p>
    <w:p w14:paraId="428DFEC2" w14:textId="77777777" w:rsidR="00C83164" w:rsidRDefault="00C305DC" w:rsidP="00C305DC">
      <w:r>
        <w:t xml:space="preserve">Este proyecto propone crear un </w:t>
      </w:r>
      <w:r w:rsidR="00DD5FBF">
        <w:t>Tetris</w:t>
      </w:r>
      <w:r>
        <w:t xml:space="preserve"> “de un </w:t>
      </w:r>
      <w:r w:rsidR="008A2DBF">
        <w:t>bit</w:t>
      </w:r>
      <w:r>
        <w:t xml:space="preserve">”, a diferencia del </w:t>
      </w:r>
      <w:r w:rsidR="00DD5FBF">
        <w:t>Tetris</w:t>
      </w:r>
      <w:r>
        <w:t xml:space="preserve"> común, este no tendrá formas complejas como la L,T, el cubo o el palo; únicamente dispondrá de un único punto (un led) que ira de izquierda a derecha en lo más alto de la pantalla, una vez el jugador apriete un botón, se dejará caer este </w:t>
      </w:r>
      <w:r w:rsidR="008A2DBF">
        <w:t>bit</w:t>
      </w:r>
      <w:r>
        <w:t xml:space="preserve"> a lo más profundo de la pantalla, el objetivo es que el jugador vaya alineando horizontalmente </w:t>
      </w:r>
      <w:r w:rsidR="008A2DBF">
        <w:t>bit</w:t>
      </w:r>
      <w:r>
        <w:t xml:space="preserve"> </w:t>
      </w:r>
      <w:r w:rsidR="00C83164">
        <w:t xml:space="preserve">por </w:t>
      </w:r>
      <w:r w:rsidR="008A2DBF">
        <w:t>bit</w:t>
      </w:r>
      <w:r w:rsidR="00C83164">
        <w:t xml:space="preserve"> como se muestra en el siguiente </w:t>
      </w:r>
      <w:r w:rsidR="00DD5FBF">
        <w:t>gráfico</w:t>
      </w:r>
      <w:r w:rsidR="00C83164">
        <w:t>.</w:t>
      </w:r>
    </w:p>
    <w:p w14:paraId="5C733683" w14:textId="77777777" w:rsidR="00C83164" w:rsidRDefault="00C83164" w:rsidP="00C305DC"/>
    <w:tbl>
      <w:tblPr>
        <w:tblStyle w:val="Tablaconcuadrcula"/>
        <w:tblW w:w="0" w:type="auto"/>
        <w:tblLook w:val="04A0" w:firstRow="1" w:lastRow="0" w:firstColumn="1" w:lastColumn="0" w:noHBand="0" w:noVBand="1"/>
      </w:tblPr>
      <w:tblGrid>
        <w:gridCol w:w="305"/>
        <w:gridCol w:w="284"/>
        <w:gridCol w:w="284"/>
        <w:gridCol w:w="305"/>
      </w:tblGrid>
      <w:tr w:rsidR="00C83164" w14:paraId="2761A8C1" w14:textId="77777777" w:rsidTr="00C83164">
        <w:tc>
          <w:tcPr>
            <w:tcW w:w="284" w:type="dxa"/>
          </w:tcPr>
          <w:p w14:paraId="4AFF17DB" w14:textId="77777777" w:rsidR="00C83164" w:rsidRDefault="00C83164" w:rsidP="00C305DC"/>
        </w:tc>
        <w:tc>
          <w:tcPr>
            <w:tcW w:w="284" w:type="dxa"/>
          </w:tcPr>
          <w:p w14:paraId="37430559" w14:textId="77777777" w:rsidR="00C83164" w:rsidRDefault="00C83164" w:rsidP="00C305DC"/>
        </w:tc>
        <w:tc>
          <w:tcPr>
            <w:tcW w:w="284" w:type="dxa"/>
          </w:tcPr>
          <w:p w14:paraId="21310A8A" w14:textId="77777777" w:rsidR="00C83164" w:rsidRDefault="00C83164" w:rsidP="00C305DC"/>
        </w:tc>
        <w:tc>
          <w:tcPr>
            <w:tcW w:w="284" w:type="dxa"/>
          </w:tcPr>
          <w:p w14:paraId="716E167D" w14:textId="77777777" w:rsidR="00C83164" w:rsidRDefault="00C83164" w:rsidP="00C305DC"/>
        </w:tc>
      </w:tr>
      <w:tr w:rsidR="00C83164" w14:paraId="083AF825" w14:textId="77777777" w:rsidTr="00C83164">
        <w:tc>
          <w:tcPr>
            <w:tcW w:w="284" w:type="dxa"/>
          </w:tcPr>
          <w:p w14:paraId="6893CAF4" w14:textId="77777777" w:rsidR="00C83164" w:rsidRDefault="00C83164" w:rsidP="00C305DC"/>
        </w:tc>
        <w:tc>
          <w:tcPr>
            <w:tcW w:w="284" w:type="dxa"/>
          </w:tcPr>
          <w:p w14:paraId="08DDE07D" w14:textId="77777777" w:rsidR="00C83164" w:rsidRDefault="00C83164" w:rsidP="00C305DC"/>
        </w:tc>
        <w:tc>
          <w:tcPr>
            <w:tcW w:w="284" w:type="dxa"/>
          </w:tcPr>
          <w:p w14:paraId="42F9D9D3" w14:textId="77777777" w:rsidR="00C83164" w:rsidRDefault="00C83164" w:rsidP="00C305DC"/>
        </w:tc>
        <w:tc>
          <w:tcPr>
            <w:tcW w:w="284" w:type="dxa"/>
          </w:tcPr>
          <w:p w14:paraId="06265942" w14:textId="77777777" w:rsidR="00C83164" w:rsidRDefault="00C83164" w:rsidP="00C305DC"/>
        </w:tc>
      </w:tr>
      <w:tr w:rsidR="00C83164" w14:paraId="0AB6D1CE" w14:textId="77777777" w:rsidTr="00C83164">
        <w:tc>
          <w:tcPr>
            <w:tcW w:w="284" w:type="dxa"/>
          </w:tcPr>
          <w:p w14:paraId="594E5BA3" w14:textId="77777777" w:rsidR="00C83164" w:rsidRDefault="00C83164" w:rsidP="00C305DC"/>
        </w:tc>
        <w:tc>
          <w:tcPr>
            <w:tcW w:w="284" w:type="dxa"/>
          </w:tcPr>
          <w:p w14:paraId="2E1E5EE6" w14:textId="77777777" w:rsidR="00C83164" w:rsidRDefault="00C83164" w:rsidP="00C305DC"/>
        </w:tc>
        <w:tc>
          <w:tcPr>
            <w:tcW w:w="284" w:type="dxa"/>
          </w:tcPr>
          <w:p w14:paraId="5E2B597F" w14:textId="77777777" w:rsidR="00C83164" w:rsidRDefault="00C83164" w:rsidP="00C305DC"/>
        </w:tc>
        <w:tc>
          <w:tcPr>
            <w:tcW w:w="284" w:type="dxa"/>
          </w:tcPr>
          <w:p w14:paraId="401542F7" w14:textId="77777777" w:rsidR="00C83164" w:rsidRDefault="00C83164" w:rsidP="00C305DC"/>
        </w:tc>
      </w:tr>
      <w:tr w:rsidR="00C83164" w14:paraId="5F6A9F85" w14:textId="77777777" w:rsidTr="00C83164">
        <w:tc>
          <w:tcPr>
            <w:tcW w:w="284" w:type="dxa"/>
          </w:tcPr>
          <w:p w14:paraId="229B77AC" w14:textId="77777777" w:rsidR="00C83164" w:rsidRDefault="00C83164" w:rsidP="00C305DC"/>
        </w:tc>
        <w:tc>
          <w:tcPr>
            <w:tcW w:w="284" w:type="dxa"/>
          </w:tcPr>
          <w:p w14:paraId="414ABEED" w14:textId="77777777" w:rsidR="00C83164" w:rsidRDefault="00C83164" w:rsidP="00C305DC"/>
        </w:tc>
        <w:tc>
          <w:tcPr>
            <w:tcW w:w="284" w:type="dxa"/>
          </w:tcPr>
          <w:p w14:paraId="6B8B61D6" w14:textId="77777777" w:rsidR="00C83164" w:rsidRDefault="00C83164" w:rsidP="00C305DC"/>
        </w:tc>
        <w:tc>
          <w:tcPr>
            <w:tcW w:w="284" w:type="dxa"/>
          </w:tcPr>
          <w:p w14:paraId="5D35437B" w14:textId="77777777" w:rsidR="00C83164" w:rsidRDefault="00C83164" w:rsidP="00C305DC"/>
        </w:tc>
      </w:tr>
      <w:tr w:rsidR="00C83164" w14:paraId="734C0C0E" w14:textId="77777777" w:rsidTr="00C83164">
        <w:tc>
          <w:tcPr>
            <w:tcW w:w="284" w:type="dxa"/>
          </w:tcPr>
          <w:p w14:paraId="1876A95B" w14:textId="77777777" w:rsidR="00C83164" w:rsidRDefault="00C83164" w:rsidP="00C305DC"/>
        </w:tc>
        <w:tc>
          <w:tcPr>
            <w:tcW w:w="284" w:type="dxa"/>
          </w:tcPr>
          <w:p w14:paraId="1B4BBB16" w14:textId="77777777" w:rsidR="00C83164" w:rsidRDefault="00C83164" w:rsidP="00C305DC"/>
        </w:tc>
        <w:tc>
          <w:tcPr>
            <w:tcW w:w="284" w:type="dxa"/>
          </w:tcPr>
          <w:p w14:paraId="43550938" w14:textId="77777777" w:rsidR="00C83164" w:rsidRDefault="00C83164" w:rsidP="00C305DC"/>
        </w:tc>
        <w:tc>
          <w:tcPr>
            <w:tcW w:w="284" w:type="dxa"/>
          </w:tcPr>
          <w:p w14:paraId="304F7519" w14:textId="77777777" w:rsidR="00C83164" w:rsidRDefault="00C83164" w:rsidP="00C305DC"/>
        </w:tc>
      </w:tr>
      <w:tr w:rsidR="00C83164" w14:paraId="39A73B00" w14:textId="77777777" w:rsidTr="00234D4B">
        <w:tc>
          <w:tcPr>
            <w:tcW w:w="284" w:type="dxa"/>
            <w:tcBorders>
              <w:bottom w:val="single" w:sz="4" w:space="0" w:color="auto"/>
            </w:tcBorders>
            <w:shd w:val="clear" w:color="auto" w:fill="FF0000"/>
          </w:tcPr>
          <w:p w14:paraId="47777C55" w14:textId="77777777" w:rsidR="00C83164" w:rsidRDefault="00C83164" w:rsidP="00C305DC"/>
        </w:tc>
        <w:tc>
          <w:tcPr>
            <w:tcW w:w="284" w:type="dxa"/>
            <w:tcBorders>
              <w:bottom w:val="single" w:sz="4" w:space="0" w:color="auto"/>
            </w:tcBorders>
            <w:shd w:val="clear" w:color="auto" w:fill="FF0000"/>
          </w:tcPr>
          <w:p w14:paraId="4DE99D79" w14:textId="77777777" w:rsidR="00C83164" w:rsidRDefault="00C83164" w:rsidP="00C305DC"/>
        </w:tc>
        <w:tc>
          <w:tcPr>
            <w:tcW w:w="284" w:type="dxa"/>
            <w:tcBorders>
              <w:bottom w:val="single" w:sz="4" w:space="0" w:color="auto"/>
            </w:tcBorders>
            <w:shd w:val="clear" w:color="auto" w:fill="FF0000"/>
          </w:tcPr>
          <w:p w14:paraId="164B0792" w14:textId="77777777" w:rsidR="00C83164" w:rsidRDefault="00C83164" w:rsidP="00C305DC"/>
        </w:tc>
        <w:tc>
          <w:tcPr>
            <w:tcW w:w="284" w:type="dxa"/>
            <w:tcBorders>
              <w:bottom w:val="single" w:sz="4" w:space="0" w:color="auto"/>
            </w:tcBorders>
            <w:shd w:val="clear" w:color="auto" w:fill="FF0000"/>
          </w:tcPr>
          <w:p w14:paraId="576E32FF" w14:textId="77777777" w:rsidR="00C83164" w:rsidRDefault="00C83164" w:rsidP="00C305DC"/>
        </w:tc>
      </w:tr>
      <w:tr w:rsidR="00234D4B" w14:paraId="1A2E32E8" w14:textId="77777777" w:rsidTr="00234D4B">
        <w:tc>
          <w:tcPr>
            <w:tcW w:w="284" w:type="dxa"/>
            <w:tcBorders>
              <w:top w:val="single" w:sz="4" w:space="0" w:color="auto"/>
              <w:left w:val="nil"/>
              <w:bottom w:val="single" w:sz="4" w:space="0" w:color="auto"/>
              <w:right w:val="nil"/>
            </w:tcBorders>
            <w:shd w:val="clear" w:color="auto" w:fill="auto"/>
          </w:tcPr>
          <w:p w14:paraId="53327CCE" w14:textId="77777777" w:rsidR="00234D4B" w:rsidRDefault="00234D4B" w:rsidP="00C305DC"/>
        </w:tc>
        <w:tc>
          <w:tcPr>
            <w:tcW w:w="284" w:type="dxa"/>
            <w:tcBorders>
              <w:top w:val="single" w:sz="4" w:space="0" w:color="auto"/>
              <w:left w:val="nil"/>
              <w:bottom w:val="nil"/>
              <w:right w:val="nil"/>
            </w:tcBorders>
            <w:shd w:val="clear" w:color="auto" w:fill="auto"/>
          </w:tcPr>
          <w:p w14:paraId="52EACD84" w14:textId="77777777" w:rsidR="00234D4B" w:rsidRDefault="00234D4B" w:rsidP="00C305DC"/>
        </w:tc>
        <w:tc>
          <w:tcPr>
            <w:tcW w:w="284" w:type="dxa"/>
            <w:tcBorders>
              <w:top w:val="single" w:sz="4" w:space="0" w:color="auto"/>
              <w:left w:val="nil"/>
              <w:bottom w:val="nil"/>
              <w:right w:val="nil"/>
            </w:tcBorders>
            <w:shd w:val="clear" w:color="auto" w:fill="auto"/>
          </w:tcPr>
          <w:p w14:paraId="14DB2343" w14:textId="77777777" w:rsidR="00234D4B" w:rsidRDefault="00234D4B" w:rsidP="00C305DC"/>
        </w:tc>
        <w:tc>
          <w:tcPr>
            <w:tcW w:w="284" w:type="dxa"/>
            <w:tcBorders>
              <w:top w:val="single" w:sz="4" w:space="0" w:color="auto"/>
              <w:left w:val="nil"/>
              <w:bottom w:val="single" w:sz="4" w:space="0" w:color="auto"/>
              <w:right w:val="nil"/>
            </w:tcBorders>
            <w:shd w:val="clear" w:color="auto" w:fill="auto"/>
          </w:tcPr>
          <w:p w14:paraId="35E480CE" w14:textId="77777777" w:rsidR="00234D4B" w:rsidRDefault="00234D4B" w:rsidP="00C305DC"/>
        </w:tc>
      </w:tr>
      <w:tr w:rsidR="00234D4B" w:rsidRPr="00234D4B" w14:paraId="084B7EE7" w14:textId="77777777" w:rsidTr="00234D4B">
        <w:tc>
          <w:tcPr>
            <w:tcW w:w="284" w:type="dxa"/>
            <w:tcBorders>
              <w:top w:val="single" w:sz="4" w:space="0" w:color="auto"/>
              <w:left w:val="single" w:sz="4" w:space="0" w:color="auto"/>
              <w:bottom w:val="single" w:sz="4" w:space="0" w:color="auto"/>
              <w:right w:val="single" w:sz="4" w:space="0" w:color="auto"/>
            </w:tcBorders>
            <w:shd w:val="clear" w:color="auto" w:fill="auto"/>
          </w:tcPr>
          <w:p w14:paraId="3799705F" w14:textId="353853D5" w:rsidR="00234D4B" w:rsidRPr="00234D4B" w:rsidRDefault="00234D4B" w:rsidP="00C305DC">
            <w:pPr>
              <w:rPr>
                <w:rFonts w:ascii="Arial" w:hAnsi="Arial" w:cs="Arial"/>
                <w:color w:val="auto"/>
                <w:sz w:val="16"/>
                <w:szCs w:val="16"/>
              </w:rPr>
            </w:pPr>
            <w:r>
              <w:rPr>
                <w:rFonts w:ascii="Arial" w:hAnsi="Arial" w:cs="Arial"/>
                <w:color w:val="auto"/>
                <w:sz w:val="16"/>
                <w:szCs w:val="16"/>
              </w:rPr>
              <w:t>1</w:t>
            </w:r>
          </w:p>
        </w:tc>
        <w:tc>
          <w:tcPr>
            <w:tcW w:w="284" w:type="dxa"/>
            <w:tcBorders>
              <w:top w:val="nil"/>
              <w:left w:val="single" w:sz="4" w:space="0" w:color="auto"/>
              <w:bottom w:val="nil"/>
              <w:right w:val="nil"/>
            </w:tcBorders>
            <w:shd w:val="clear" w:color="auto" w:fill="auto"/>
          </w:tcPr>
          <w:p w14:paraId="1478CD8C" w14:textId="77777777" w:rsidR="00234D4B" w:rsidRPr="00234D4B" w:rsidRDefault="00234D4B" w:rsidP="00C305DC">
            <w:pPr>
              <w:rPr>
                <w:color w:val="FFFFFF" w:themeColor="background1"/>
              </w:rPr>
            </w:pPr>
          </w:p>
        </w:tc>
        <w:tc>
          <w:tcPr>
            <w:tcW w:w="284" w:type="dxa"/>
            <w:tcBorders>
              <w:top w:val="nil"/>
              <w:left w:val="nil"/>
              <w:bottom w:val="nil"/>
              <w:right w:val="single" w:sz="4" w:space="0" w:color="auto"/>
            </w:tcBorders>
            <w:shd w:val="clear" w:color="auto" w:fill="auto"/>
          </w:tcPr>
          <w:p w14:paraId="79722FF3" w14:textId="77777777" w:rsidR="00234D4B" w:rsidRPr="00234D4B" w:rsidRDefault="00234D4B" w:rsidP="00C305DC">
            <w:pPr>
              <w:rPr>
                <w:color w:val="FFFFFF" w:themeColor="background1"/>
              </w:rPr>
            </w:pP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2CA6710B" w14:textId="2CD8AFA2" w:rsidR="00234D4B" w:rsidRPr="00234D4B" w:rsidRDefault="00234D4B" w:rsidP="00234D4B">
            <w:pPr>
              <w:jc w:val="center"/>
              <w:rPr>
                <w:rFonts w:ascii="Arial" w:hAnsi="Arial" w:cs="Arial"/>
                <w:color w:val="auto"/>
                <w:sz w:val="16"/>
                <w:szCs w:val="16"/>
              </w:rPr>
            </w:pPr>
            <w:r w:rsidRPr="00234D4B">
              <w:rPr>
                <w:rFonts w:ascii="Arial" w:hAnsi="Arial" w:cs="Arial"/>
                <w:color w:val="auto"/>
                <w:sz w:val="16"/>
                <w:szCs w:val="16"/>
              </w:rPr>
              <w:t>9</w:t>
            </w:r>
          </w:p>
        </w:tc>
      </w:tr>
    </w:tbl>
    <w:p w14:paraId="5F8F4B16" w14:textId="00FEE41B" w:rsidR="00C305DC" w:rsidRDefault="00C83164" w:rsidP="00C305DC">
      <w:r>
        <w:t>U</w:t>
      </w:r>
      <w:r w:rsidR="00C305DC">
        <w:t>na vez la fila es completada el jugador</w:t>
      </w:r>
      <w:r w:rsidR="00234D4B">
        <w:t xml:space="preserve"> pasara de nivel y</w:t>
      </w:r>
      <w:r w:rsidR="00C305DC">
        <w:t xml:space="preserve"> deberá proseguir a llenar la siguiente fila, a medida que el desplazamiento del </w:t>
      </w:r>
      <w:r w:rsidR="008A2DBF">
        <w:t>bit</w:t>
      </w:r>
      <w:r w:rsidR="00C305DC">
        <w:t xml:space="preserve"> superior va aumentando de velocidad</w:t>
      </w:r>
      <w:r>
        <w:t>.</w:t>
      </w:r>
    </w:p>
    <w:p w14:paraId="17406DE6" w14:textId="77777777" w:rsidR="00C83164" w:rsidRDefault="00C83164" w:rsidP="00C305DC">
      <w:r>
        <w:t xml:space="preserve">El desafío del juego se encuentra en que el jugador </w:t>
      </w:r>
      <w:r w:rsidRPr="00C83164">
        <w:rPr>
          <w:b/>
        </w:rPr>
        <w:t>NO</w:t>
      </w:r>
      <w:r w:rsidR="00DD5FBF">
        <w:rPr>
          <w:b/>
        </w:rPr>
        <w:t xml:space="preserve"> </w:t>
      </w:r>
      <w:r w:rsidR="00DD5FBF">
        <w:t>debe</w:t>
      </w:r>
      <w:r>
        <w:rPr>
          <w:b/>
        </w:rPr>
        <w:t xml:space="preserve"> </w:t>
      </w:r>
      <w:r>
        <w:t>comenzar a llenar la siguiente fila sin haber completado la anterior (ejemplo en el grafico debajo)</w:t>
      </w:r>
      <w:r w:rsidR="00DD5FBF">
        <w:t>.</w:t>
      </w:r>
      <w:r>
        <w:t xml:space="preserve"> Si esto llegara a suceder el jugador perderá una de sus 3 vidas.</w:t>
      </w:r>
    </w:p>
    <w:tbl>
      <w:tblPr>
        <w:tblStyle w:val="Tablaconcuadrcula"/>
        <w:tblW w:w="0" w:type="auto"/>
        <w:tblLook w:val="04A0" w:firstRow="1" w:lastRow="0" w:firstColumn="1" w:lastColumn="0" w:noHBand="0" w:noVBand="1"/>
      </w:tblPr>
      <w:tblGrid>
        <w:gridCol w:w="284"/>
        <w:gridCol w:w="21"/>
        <w:gridCol w:w="263"/>
        <w:gridCol w:w="21"/>
        <w:gridCol w:w="263"/>
        <w:gridCol w:w="21"/>
        <w:gridCol w:w="263"/>
        <w:gridCol w:w="42"/>
        <w:gridCol w:w="3212"/>
      </w:tblGrid>
      <w:tr w:rsidR="00C83164" w14:paraId="0E81C3BD" w14:textId="77777777" w:rsidTr="00C83164">
        <w:tc>
          <w:tcPr>
            <w:tcW w:w="284" w:type="dxa"/>
          </w:tcPr>
          <w:p w14:paraId="1DC4E168" w14:textId="77777777" w:rsidR="00C83164" w:rsidRDefault="00C83164" w:rsidP="00C305DC"/>
        </w:tc>
        <w:tc>
          <w:tcPr>
            <w:tcW w:w="284" w:type="dxa"/>
            <w:gridSpan w:val="2"/>
          </w:tcPr>
          <w:p w14:paraId="250805E2" w14:textId="77777777" w:rsidR="00C83164" w:rsidRDefault="00C83164" w:rsidP="00C305DC"/>
        </w:tc>
        <w:tc>
          <w:tcPr>
            <w:tcW w:w="284" w:type="dxa"/>
            <w:gridSpan w:val="2"/>
          </w:tcPr>
          <w:p w14:paraId="3FD6844C" w14:textId="77777777" w:rsidR="00C83164" w:rsidRDefault="00C83164" w:rsidP="00C305DC"/>
        </w:tc>
        <w:tc>
          <w:tcPr>
            <w:tcW w:w="284" w:type="dxa"/>
            <w:gridSpan w:val="2"/>
          </w:tcPr>
          <w:p w14:paraId="239E1F3E" w14:textId="77777777" w:rsidR="00C83164" w:rsidRDefault="00C83164" w:rsidP="00C305DC"/>
        </w:tc>
        <w:tc>
          <w:tcPr>
            <w:tcW w:w="3254" w:type="dxa"/>
            <w:gridSpan w:val="2"/>
            <w:tcBorders>
              <w:top w:val="nil"/>
              <w:bottom w:val="nil"/>
              <w:right w:val="nil"/>
            </w:tcBorders>
          </w:tcPr>
          <w:p w14:paraId="042159E1" w14:textId="77777777" w:rsidR="00C83164" w:rsidRDefault="00C83164" w:rsidP="00C305DC"/>
        </w:tc>
      </w:tr>
      <w:tr w:rsidR="00C83164" w14:paraId="4C0DC4E0" w14:textId="77777777" w:rsidTr="00C83164">
        <w:tc>
          <w:tcPr>
            <w:tcW w:w="284" w:type="dxa"/>
          </w:tcPr>
          <w:p w14:paraId="233EE993" w14:textId="77777777" w:rsidR="00C83164" w:rsidRDefault="00C83164" w:rsidP="00C305DC"/>
        </w:tc>
        <w:tc>
          <w:tcPr>
            <w:tcW w:w="284" w:type="dxa"/>
            <w:gridSpan w:val="2"/>
          </w:tcPr>
          <w:p w14:paraId="3F9383EB" w14:textId="77777777" w:rsidR="00C83164" w:rsidRDefault="00C83164" w:rsidP="00C305DC"/>
        </w:tc>
        <w:tc>
          <w:tcPr>
            <w:tcW w:w="284" w:type="dxa"/>
            <w:gridSpan w:val="2"/>
          </w:tcPr>
          <w:p w14:paraId="1938AE35" w14:textId="77777777" w:rsidR="00C83164" w:rsidRDefault="00C83164" w:rsidP="00C305DC"/>
        </w:tc>
        <w:tc>
          <w:tcPr>
            <w:tcW w:w="284" w:type="dxa"/>
            <w:gridSpan w:val="2"/>
          </w:tcPr>
          <w:p w14:paraId="2E7FE6F2" w14:textId="77777777" w:rsidR="00C83164" w:rsidRDefault="00C83164" w:rsidP="00C305DC"/>
        </w:tc>
        <w:tc>
          <w:tcPr>
            <w:tcW w:w="3254" w:type="dxa"/>
            <w:gridSpan w:val="2"/>
            <w:tcBorders>
              <w:top w:val="nil"/>
              <w:bottom w:val="nil"/>
              <w:right w:val="nil"/>
            </w:tcBorders>
          </w:tcPr>
          <w:p w14:paraId="7BCB9486" w14:textId="77777777" w:rsidR="00C83164" w:rsidRDefault="00C83164" w:rsidP="00C305DC"/>
        </w:tc>
      </w:tr>
      <w:tr w:rsidR="00C83164" w14:paraId="2E70D6F8" w14:textId="77777777" w:rsidTr="00C83164">
        <w:tc>
          <w:tcPr>
            <w:tcW w:w="284" w:type="dxa"/>
          </w:tcPr>
          <w:p w14:paraId="4746AA4E" w14:textId="77777777" w:rsidR="00C83164" w:rsidRDefault="00C83164" w:rsidP="00C305DC"/>
        </w:tc>
        <w:tc>
          <w:tcPr>
            <w:tcW w:w="284" w:type="dxa"/>
            <w:gridSpan w:val="2"/>
          </w:tcPr>
          <w:p w14:paraId="7D003F82" w14:textId="77777777" w:rsidR="00C83164" w:rsidRDefault="00C83164" w:rsidP="00C305DC"/>
        </w:tc>
        <w:tc>
          <w:tcPr>
            <w:tcW w:w="284" w:type="dxa"/>
            <w:gridSpan w:val="2"/>
          </w:tcPr>
          <w:p w14:paraId="0D9161E1" w14:textId="77777777" w:rsidR="00C83164" w:rsidRDefault="00C83164" w:rsidP="00C305DC"/>
        </w:tc>
        <w:tc>
          <w:tcPr>
            <w:tcW w:w="284" w:type="dxa"/>
            <w:gridSpan w:val="2"/>
          </w:tcPr>
          <w:p w14:paraId="1D64ADC3" w14:textId="77777777" w:rsidR="00C83164" w:rsidRDefault="00C83164" w:rsidP="00C305DC"/>
        </w:tc>
        <w:tc>
          <w:tcPr>
            <w:tcW w:w="3254" w:type="dxa"/>
            <w:gridSpan w:val="2"/>
            <w:tcBorders>
              <w:top w:val="nil"/>
              <w:bottom w:val="nil"/>
              <w:right w:val="nil"/>
            </w:tcBorders>
          </w:tcPr>
          <w:p w14:paraId="3A6ACE15" w14:textId="77777777" w:rsidR="00C83164" w:rsidRDefault="00C83164" w:rsidP="00C305DC"/>
        </w:tc>
      </w:tr>
      <w:tr w:rsidR="00C83164" w14:paraId="0740640F" w14:textId="77777777" w:rsidTr="00C83164">
        <w:tc>
          <w:tcPr>
            <w:tcW w:w="284" w:type="dxa"/>
          </w:tcPr>
          <w:p w14:paraId="39F3ABAE" w14:textId="77777777" w:rsidR="00C83164" w:rsidRDefault="00C83164" w:rsidP="00C305DC"/>
        </w:tc>
        <w:tc>
          <w:tcPr>
            <w:tcW w:w="284" w:type="dxa"/>
            <w:gridSpan w:val="2"/>
          </w:tcPr>
          <w:p w14:paraId="540E05E8" w14:textId="77777777" w:rsidR="00C83164" w:rsidRDefault="00C83164" w:rsidP="00C305DC"/>
        </w:tc>
        <w:tc>
          <w:tcPr>
            <w:tcW w:w="284" w:type="dxa"/>
            <w:gridSpan w:val="2"/>
          </w:tcPr>
          <w:p w14:paraId="39056B00" w14:textId="77777777" w:rsidR="00C83164" w:rsidRDefault="00C83164" w:rsidP="00C305DC"/>
        </w:tc>
        <w:tc>
          <w:tcPr>
            <w:tcW w:w="284" w:type="dxa"/>
            <w:gridSpan w:val="2"/>
          </w:tcPr>
          <w:p w14:paraId="1FE6B10C" w14:textId="77777777" w:rsidR="00C83164" w:rsidRDefault="00C83164" w:rsidP="00C305DC"/>
        </w:tc>
        <w:tc>
          <w:tcPr>
            <w:tcW w:w="3254" w:type="dxa"/>
            <w:gridSpan w:val="2"/>
            <w:tcBorders>
              <w:top w:val="nil"/>
              <w:bottom w:val="nil"/>
              <w:right w:val="nil"/>
            </w:tcBorders>
          </w:tcPr>
          <w:p w14:paraId="7022EF39" w14:textId="77777777" w:rsidR="00C83164" w:rsidRDefault="00C83164" w:rsidP="00C305DC"/>
        </w:tc>
      </w:tr>
      <w:tr w:rsidR="00C83164" w14:paraId="46C8BD76" w14:textId="77777777" w:rsidTr="00C83164">
        <w:tc>
          <w:tcPr>
            <w:tcW w:w="284" w:type="dxa"/>
            <w:shd w:val="clear" w:color="auto" w:fill="003E75" w:themeFill="background2" w:themeFillShade="40"/>
          </w:tcPr>
          <w:p w14:paraId="4C4B3AC9" w14:textId="77777777" w:rsidR="00C83164" w:rsidRDefault="00C83164" w:rsidP="00C305DC"/>
        </w:tc>
        <w:tc>
          <w:tcPr>
            <w:tcW w:w="284" w:type="dxa"/>
            <w:gridSpan w:val="2"/>
          </w:tcPr>
          <w:p w14:paraId="7D1B18B8" w14:textId="77777777" w:rsidR="00C83164" w:rsidRDefault="00C83164" w:rsidP="00C305DC"/>
        </w:tc>
        <w:tc>
          <w:tcPr>
            <w:tcW w:w="284" w:type="dxa"/>
            <w:gridSpan w:val="2"/>
          </w:tcPr>
          <w:p w14:paraId="139033AC" w14:textId="77777777" w:rsidR="00C83164" w:rsidRDefault="00C83164" w:rsidP="00C305DC"/>
        </w:tc>
        <w:tc>
          <w:tcPr>
            <w:tcW w:w="284" w:type="dxa"/>
            <w:gridSpan w:val="2"/>
          </w:tcPr>
          <w:p w14:paraId="1E1B0575" w14:textId="77777777" w:rsidR="00C83164" w:rsidRDefault="00C83164" w:rsidP="00C305DC"/>
        </w:tc>
        <w:tc>
          <w:tcPr>
            <w:tcW w:w="3254" w:type="dxa"/>
            <w:gridSpan w:val="2"/>
            <w:tcBorders>
              <w:top w:val="nil"/>
              <w:bottom w:val="nil"/>
              <w:right w:val="nil"/>
            </w:tcBorders>
          </w:tcPr>
          <w:p w14:paraId="0DAD2748" w14:textId="77777777" w:rsidR="00C83164" w:rsidRDefault="00C83164" w:rsidP="00C305DC">
            <w:r>
              <w:rPr>
                <w:sz w:val="18"/>
              </w:rPr>
              <w:t xml:space="preserve">El jugador comenzó a completar la 2da </w:t>
            </w:r>
          </w:p>
        </w:tc>
      </w:tr>
      <w:tr w:rsidR="00C83164" w14:paraId="7B21CB00" w14:textId="77777777" w:rsidTr="00C83164">
        <w:tc>
          <w:tcPr>
            <w:tcW w:w="284" w:type="dxa"/>
            <w:shd w:val="clear" w:color="auto" w:fill="FF0000"/>
          </w:tcPr>
          <w:p w14:paraId="1E193C93" w14:textId="77777777" w:rsidR="00C83164" w:rsidRDefault="00C83164" w:rsidP="00C305DC"/>
        </w:tc>
        <w:tc>
          <w:tcPr>
            <w:tcW w:w="284" w:type="dxa"/>
            <w:gridSpan w:val="2"/>
            <w:shd w:val="clear" w:color="auto" w:fill="FF0000"/>
          </w:tcPr>
          <w:p w14:paraId="49358BAC" w14:textId="77777777" w:rsidR="00C83164" w:rsidRDefault="00C83164" w:rsidP="00C305DC"/>
        </w:tc>
        <w:tc>
          <w:tcPr>
            <w:tcW w:w="284" w:type="dxa"/>
            <w:gridSpan w:val="2"/>
          </w:tcPr>
          <w:p w14:paraId="263C2F23" w14:textId="77777777" w:rsidR="00C83164" w:rsidRDefault="00C83164" w:rsidP="00C305DC"/>
        </w:tc>
        <w:tc>
          <w:tcPr>
            <w:tcW w:w="284" w:type="dxa"/>
            <w:gridSpan w:val="2"/>
            <w:shd w:val="clear" w:color="auto" w:fill="FF0000"/>
          </w:tcPr>
          <w:p w14:paraId="6DE90989" w14:textId="77777777" w:rsidR="00C83164" w:rsidRDefault="00C83164" w:rsidP="00C305DC"/>
        </w:tc>
        <w:tc>
          <w:tcPr>
            <w:tcW w:w="3254" w:type="dxa"/>
            <w:gridSpan w:val="2"/>
            <w:tcBorders>
              <w:top w:val="nil"/>
              <w:bottom w:val="nil"/>
              <w:right w:val="nil"/>
            </w:tcBorders>
            <w:shd w:val="clear" w:color="auto" w:fill="auto"/>
          </w:tcPr>
          <w:p w14:paraId="201FB2F9" w14:textId="77777777" w:rsidR="00C83164" w:rsidRPr="00C83164" w:rsidRDefault="00C83164" w:rsidP="00C305DC">
            <w:pPr>
              <w:rPr>
                <w:sz w:val="18"/>
              </w:rPr>
            </w:pPr>
            <w:r>
              <w:rPr>
                <w:sz w:val="18"/>
              </w:rPr>
              <w:t>Fila sin completar la 1ra</w:t>
            </w:r>
          </w:p>
        </w:tc>
      </w:tr>
      <w:tr w:rsidR="00234D4B" w14:paraId="40D46F85" w14:textId="77777777" w:rsidTr="00234D4B">
        <w:trPr>
          <w:gridAfter w:val="1"/>
          <w:wAfter w:w="3212" w:type="dxa"/>
        </w:trPr>
        <w:tc>
          <w:tcPr>
            <w:tcW w:w="305" w:type="dxa"/>
            <w:gridSpan w:val="2"/>
            <w:tcBorders>
              <w:top w:val="single" w:sz="4" w:space="0" w:color="auto"/>
              <w:left w:val="nil"/>
              <w:bottom w:val="single" w:sz="4" w:space="0" w:color="auto"/>
              <w:right w:val="nil"/>
            </w:tcBorders>
            <w:shd w:val="clear" w:color="auto" w:fill="auto"/>
          </w:tcPr>
          <w:p w14:paraId="21997A97" w14:textId="77777777" w:rsidR="00234D4B" w:rsidRDefault="00234D4B" w:rsidP="002B4CF4"/>
        </w:tc>
        <w:tc>
          <w:tcPr>
            <w:tcW w:w="284" w:type="dxa"/>
            <w:gridSpan w:val="2"/>
            <w:tcBorders>
              <w:top w:val="single" w:sz="4" w:space="0" w:color="auto"/>
              <w:left w:val="nil"/>
              <w:bottom w:val="nil"/>
              <w:right w:val="nil"/>
            </w:tcBorders>
            <w:shd w:val="clear" w:color="auto" w:fill="auto"/>
          </w:tcPr>
          <w:p w14:paraId="1800C86D" w14:textId="77777777" w:rsidR="00234D4B" w:rsidRDefault="00234D4B" w:rsidP="002B4CF4"/>
        </w:tc>
        <w:tc>
          <w:tcPr>
            <w:tcW w:w="284" w:type="dxa"/>
            <w:gridSpan w:val="2"/>
            <w:tcBorders>
              <w:top w:val="single" w:sz="4" w:space="0" w:color="auto"/>
              <w:left w:val="nil"/>
              <w:bottom w:val="nil"/>
              <w:right w:val="nil"/>
            </w:tcBorders>
            <w:shd w:val="clear" w:color="auto" w:fill="auto"/>
          </w:tcPr>
          <w:p w14:paraId="7115C1B4" w14:textId="77777777" w:rsidR="00234D4B" w:rsidRDefault="00234D4B" w:rsidP="002B4CF4"/>
        </w:tc>
        <w:tc>
          <w:tcPr>
            <w:tcW w:w="305" w:type="dxa"/>
            <w:gridSpan w:val="2"/>
            <w:tcBorders>
              <w:top w:val="single" w:sz="4" w:space="0" w:color="auto"/>
              <w:left w:val="nil"/>
              <w:bottom w:val="single" w:sz="4" w:space="0" w:color="auto"/>
              <w:right w:val="nil"/>
            </w:tcBorders>
            <w:shd w:val="clear" w:color="auto" w:fill="auto"/>
          </w:tcPr>
          <w:p w14:paraId="6AB51ADD" w14:textId="77777777" w:rsidR="00234D4B" w:rsidRDefault="00234D4B" w:rsidP="002B4CF4"/>
        </w:tc>
      </w:tr>
      <w:tr w:rsidR="00234D4B" w:rsidRPr="00234D4B" w14:paraId="7E7485F7" w14:textId="77777777" w:rsidTr="00234D4B">
        <w:trPr>
          <w:gridAfter w:val="1"/>
          <w:wAfter w:w="3212" w:type="dxa"/>
        </w:trPr>
        <w:tc>
          <w:tcPr>
            <w:tcW w:w="305" w:type="dxa"/>
            <w:gridSpan w:val="2"/>
            <w:tcBorders>
              <w:top w:val="single" w:sz="4" w:space="0" w:color="auto"/>
              <w:left w:val="single" w:sz="4" w:space="0" w:color="auto"/>
              <w:bottom w:val="single" w:sz="4" w:space="0" w:color="auto"/>
              <w:right w:val="single" w:sz="4" w:space="0" w:color="auto"/>
            </w:tcBorders>
            <w:shd w:val="clear" w:color="auto" w:fill="auto"/>
          </w:tcPr>
          <w:p w14:paraId="30C715FD" w14:textId="77777777" w:rsidR="00234D4B" w:rsidRPr="00234D4B" w:rsidRDefault="00234D4B" w:rsidP="002B4CF4">
            <w:pPr>
              <w:rPr>
                <w:rFonts w:ascii="Arial" w:hAnsi="Arial" w:cs="Arial"/>
                <w:color w:val="auto"/>
                <w:sz w:val="16"/>
                <w:szCs w:val="16"/>
              </w:rPr>
            </w:pPr>
            <w:r w:rsidRPr="00234D4B">
              <w:rPr>
                <w:rFonts w:ascii="Arial" w:hAnsi="Arial" w:cs="Arial"/>
                <w:color w:val="auto"/>
                <w:sz w:val="16"/>
                <w:szCs w:val="16"/>
              </w:rPr>
              <w:t>0</w:t>
            </w:r>
          </w:p>
        </w:tc>
        <w:tc>
          <w:tcPr>
            <w:tcW w:w="284" w:type="dxa"/>
            <w:gridSpan w:val="2"/>
            <w:tcBorders>
              <w:top w:val="nil"/>
              <w:left w:val="single" w:sz="4" w:space="0" w:color="auto"/>
              <w:bottom w:val="nil"/>
              <w:right w:val="nil"/>
            </w:tcBorders>
            <w:shd w:val="clear" w:color="auto" w:fill="auto"/>
          </w:tcPr>
          <w:p w14:paraId="60A34820" w14:textId="77777777" w:rsidR="00234D4B" w:rsidRPr="00234D4B" w:rsidRDefault="00234D4B" w:rsidP="002B4CF4">
            <w:pPr>
              <w:rPr>
                <w:color w:val="FFFFFF" w:themeColor="background1"/>
              </w:rPr>
            </w:pPr>
          </w:p>
        </w:tc>
        <w:tc>
          <w:tcPr>
            <w:tcW w:w="284" w:type="dxa"/>
            <w:gridSpan w:val="2"/>
            <w:tcBorders>
              <w:top w:val="nil"/>
              <w:left w:val="nil"/>
              <w:bottom w:val="nil"/>
              <w:right w:val="single" w:sz="4" w:space="0" w:color="auto"/>
            </w:tcBorders>
            <w:shd w:val="clear" w:color="auto" w:fill="auto"/>
          </w:tcPr>
          <w:p w14:paraId="7312DCD2" w14:textId="77777777" w:rsidR="00234D4B" w:rsidRPr="00234D4B" w:rsidRDefault="00234D4B" w:rsidP="002B4CF4">
            <w:pPr>
              <w:rPr>
                <w:color w:val="FFFFFF" w:themeColor="background1"/>
              </w:rPr>
            </w:pPr>
          </w:p>
        </w:tc>
        <w:tc>
          <w:tcPr>
            <w:tcW w:w="305" w:type="dxa"/>
            <w:gridSpan w:val="2"/>
            <w:tcBorders>
              <w:top w:val="single" w:sz="4" w:space="0" w:color="auto"/>
              <w:left w:val="single" w:sz="4" w:space="0" w:color="auto"/>
              <w:bottom w:val="single" w:sz="4" w:space="0" w:color="auto"/>
              <w:right w:val="single" w:sz="4" w:space="0" w:color="auto"/>
            </w:tcBorders>
            <w:shd w:val="clear" w:color="auto" w:fill="auto"/>
          </w:tcPr>
          <w:p w14:paraId="35AE6564" w14:textId="72CBCE88" w:rsidR="00234D4B" w:rsidRPr="00234D4B" w:rsidRDefault="00234D4B" w:rsidP="002B4CF4">
            <w:pPr>
              <w:jc w:val="center"/>
              <w:rPr>
                <w:rFonts w:ascii="Arial" w:hAnsi="Arial" w:cs="Arial"/>
                <w:color w:val="auto"/>
                <w:sz w:val="16"/>
                <w:szCs w:val="16"/>
              </w:rPr>
            </w:pPr>
            <w:r>
              <w:rPr>
                <w:rFonts w:ascii="Arial" w:hAnsi="Arial" w:cs="Arial"/>
                <w:color w:val="auto"/>
                <w:sz w:val="16"/>
                <w:szCs w:val="16"/>
              </w:rPr>
              <w:t>8</w:t>
            </w:r>
          </w:p>
        </w:tc>
      </w:tr>
    </w:tbl>
    <w:p w14:paraId="1D64A7AF" w14:textId="52659152" w:rsidR="00C6554A" w:rsidRDefault="00234D4B" w:rsidP="00E84BD0">
      <w:pPr>
        <w:pStyle w:val="Ttulo1"/>
      </w:pPr>
      <w:r>
        <w:t>Características</w:t>
      </w:r>
    </w:p>
    <w:p w14:paraId="3981B6EC" w14:textId="77777777" w:rsidR="00E84BD0" w:rsidRDefault="00E84BD0" w:rsidP="00E84BD0">
      <w:pPr>
        <w:pStyle w:val="Ttulo2"/>
      </w:pPr>
      <w:r>
        <w:t>Software</w:t>
      </w:r>
    </w:p>
    <w:p w14:paraId="4053471D" w14:textId="6D5A3BB0" w:rsidR="00E84BD0" w:rsidRDefault="00E84BD0" w:rsidP="00E84BD0">
      <w:r>
        <w:t xml:space="preserve">El programa del juego será el encargado de realizar el funcionamiento lógico del juego, en </w:t>
      </w:r>
      <w:r w:rsidR="00234D4B">
        <w:t>la misma ira</w:t>
      </w:r>
      <w:r>
        <w:t xml:space="preserve"> tanto la configuración del juego (</w:t>
      </w:r>
      <w:r w:rsidR="00234D4B">
        <w:t>vidas, niveles</w:t>
      </w:r>
      <w:r w:rsidR="000C57E7">
        <w:t>, velocidad, etc)</w:t>
      </w:r>
    </w:p>
    <w:p w14:paraId="55DBF308" w14:textId="77777777" w:rsidR="000C57E7" w:rsidRDefault="000C57E7" w:rsidP="00E84BD0">
      <w:r>
        <w:t>Como el lógico del resto del hardware.</w:t>
      </w:r>
    </w:p>
    <w:p w14:paraId="72076F64" w14:textId="07C4E883" w:rsidR="000C57E7" w:rsidRDefault="00234D4B" w:rsidP="000C57E7">
      <w:pPr>
        <w:pStyle w:val="Ttulo3"/>
      </w:pPr>
      <w:r>
        <w:t>Configuración</w:t>
      </w:r>
      <w:r w:rsidR="000C57E7">
        <w:t xml:space="preserve"> del juego:</w:t>
      </w:r>
    </w:p>
    <w:p w14:paraId="22494857" w14:textId="77777777" w:rsidR="000C57E7" w:rsidRDefault="000C57E7" w:rsidP="000C57E7">
      <w:r>
        <w:t>Vidas: determina la cantidad de vidas que tiene el jugador</w:t>
      </w:r>
    </w:p>
    <w:p w14:paraId="7068F291" w14:textId="77777777" w:rsidR="000B0BD0" w:rsidRDefault="000B0BD0" w:rsidP="000C57E7">
      <w:r>
        <w:t>Selector de nivel: determina en que nivel se encuentra el jugador</w:t>
      </w:r>
    </w:p>
    <w:p w14:paraId="052E9107" w14:textId="77777777" w:rsidR="00F07789" w:rsidRDefault="00F07789" w:rsidP="000C57E7">
      <w:r>
        <w:t>Nivel: es un vector que tiene una cantidad de elementos igual a la cantidad de filas de la matriz, cada elemento tiene un valor especifico que determina la velocidad del juego en base a los ciclos que realiza el oscilador del uC.</w:t>
      </w:r>
    </w:p>
    <w:p w14:paraId="667E5FD4" w14:textId="77777777" w:rsidR="000B0BD0" w:rsidRDefault="000B0BD0" w:rsidP="000B0BD0">
      <w:pPr>
        <w:pStyle w:val="Ttulo3"/>
      </w:pPr>
      <w:r>
        <w:lastRenderedPageBreak/>
        <w:t>Control lógico del hardware</w:t>
      </w:r>
    </w:p>
    <w:p w14:paraId="192F4141" w14:textId="77777777" w:rsidR="000B0BD0" w:rsidRDefault="000B0BD0" w:rsidP="000B0BD0">
      <w:r>
        <w:t xml:space="preserve"> Display: determina que numero muestran los Display de 7 segmentos tomando el valor de las variables Selector de nivel y Vida. </w:t>
      </w:r>
    </w:p>
    <w:p w14:paraId="44E70A0B" w14:textId="77777777" w:rsidR="000B0BD0" w:rsidRDefault="000B0BD0" w:rsidP="000B0BD0">
      <w:r>
        <w:t xml:space="preserve">Multiplexado: es una variable </w:t>
      </w:r>
      <w:proofErr w:type="spellStart"/>
      <w:r>
        <w:t>boolean</w:t>
      </w:r>
      <w:proofErr w:type="spellEnd"/>
      <w:r>
        <w:t xml:space="preserve"> que se utiliza para multiplexar los Display</w:t>
      </w:r>
    </w:p>
    <w:p w14:paraId="6E792102" w14:textId="77777777" w:rsidR="00E92CB7" w:rsidRDefault="00E92CB7" w:rsidP="00E92CB7">
      <w:r>
        <w:t>Filas: posee la altura (cantidad de filas) de la matriz y en base a ella se determina la cantidad de niveles del juego, se usará para el control de la matriz y mostrar animaciones junto con Columnas</w:t>
      </w:r>
    </w:p>
    <w:p w14:paraId="37F441D6" w14:textId="50EC766B" w:rsidR="00E92CB7" w:rsidRDefault="00E92CB7" w:rsidP="00E92CB7">
      <w:r>
        <w:t xml:space="preserve">Columnas: posee el ancho (cantidad de columnas) de la matriz y se usará para el desplazamiento del jugador, y determinar en </w:t>
      </w:r>
      <w:r w:rsidR="00234D4B">
        <w:t>qué</w:t>
      </w:r>
      <w:r>
        <w:t xml:space="preserve"> posición se encuentra, también</w:t>
      </w:r>
      <w:r w:rsidRPr="000C57E7">
        <w:t xml:space="preserve"> </w:t>
      </w:r>
      <w:r>
        <w:t>se usará para mostrar animaciones junto con Filas</w:t>
      </w:r>
    </w:p>
    <w:p w14:paraId="308E8F2D" w14:textId="77777777" w:rsidR="00E92CB7" w:rsidRDefault="00E92CB7" w:rsidP="00E92CB7">
      <w:r>
        <w:t>Sonido: se utiliza para realizar las diferentes melodías del juego</w:t>
      </w:r>
    </w:p>
    <w:p w14:paraId="6817826B" w14:textId="03736691" w:rsidR="00E92CB7" w:rsidRDefault="00E92CB7" w:rsidP="00E92CB7">
      <w:pPr>
        <w:pStyle w:val="Ttulo2"/>
      </w:pPr>
      <w:r>
        <w:t>Hardware:</w:t>
      </w:r>
    </w:p>
    <w:p w14:paraId="68F3313D" w14:textId="67B34F0D" w:rsidR="00E92CB7" w:rsidRDefault="00E92CB7" w:rsidP="00E92CB7">
      <w:r>
        <w:t>Posee 3 partes principales ara el funcionamiento del juego, obviando la alimentación.</w:t>
      </w:r>
    </w:p>
    <w:p w14:paraId="54B4E05A" w14:textId="6F5DA0E1" w:rsidR="00E92CB7" w:rsidRPr="00FD71ED" w:rsidRDefault="00E92CB7" w:rsidP="00E92CB7">
      <w:pPr>
        <w:pStyle w:val="Ttulo3"/>
        <w:rPr>
          <w:lang w:val="es-AR"/>
        </w:rPr>
      </w:pPr>
      <w:r w:rsidRPr="00FD71ED">
        <w:rPr>
          <w:lang w:val="es-AR"/>
        </w:rPr>
        <w:t>Matriz LED</w:t>
      </w:r>
    </w:p>
    <w:p w14:paraId="3A0FCBD1" w14:textId="75F1D876" w:rsidR="00DB6C63" w:rsidRDefault="009D46E8" w:rsidP="00E92CB7">
      <w:pPr>
        <w:rPr>
          <w:lang w:val="es-AR"/>
        </w:rPr>
      </w:pPr>
      <w:r>
        <w:rPr>
          <w:noProof/>
        </w:rPr>
        <w:drawing>
          <wp:anchor distT="0" distB="0" distL="114300" distR="114300" simplePos="0" relativeHeight="251658240" behindDoc="1" locked="0" layoutInCell="1" allowOverlap="1" wp14:anchorId="6C2335D7" wp14:editId="299CDFAA">
            <wp:simplePos x="0" y="0"/>
            <wp:positionH relativeFrom="margin">
              <wp:posOffset>4886325</wp:posOffset>
            </wp:positionH>
            <wp:positionV relativeFrom="paragraph">
              <wp:posOffset>82550</wp:posOffset>
            </wp:positionV>
            <wp:extent cx="1683385" cy="2228850"/>
            <wp:effectExtent l="0" t="0" r="0" b="0"/>
            <wp:wrapTight wrapText="bothSides">
              <wp:wrapPolygon edited="0">
                <wp:start x="0" y="0"/>
                <wp:lineTo x="0" y="21415"/>
                <wp:lineTo x="21266" y="21415"/>
                <wp:lineTo x="21266" y="0"/>
                <wp:lineTo x="0" y="0"/>
              </wp:wrapPolygon>
            </wp:wrapTight>
            <wp:docPr id="1" name="Imagen 1" descr="https://sc01.alicdn.com/kf/HTB1EvIlGFXXXXXYXXXXq6xXFXXXE/200334777/HTB1EvIlGFXXXXXYXXXXq6xXFXX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01.alicdn.com/kf/HTB1EvIlGFXXXXXYXXXXq6xXFXXXE/200334777/HTB1EvIlGFXXXXXYXXXXq6xXFXXXE.jpg"/>
                    <pic:cNvPicPr>
                      <a:picLocks noChangeAspect="1" noChangeArrowheads="1"/>
                    </pic:cNvPicPr>
                  </pic:nvPicPr>
                  <pic:blipFill rotWithShape="1">
                    <a:blip r:embed="rId8">
                      <a:extLst>
                        <a:ext uri="{28A0092B-C50C-407E-A947-70E740481C1C}">
                          <a14:useLocalDpi xmlns:a14="http://schemas.microsoft.com/office/drawing/2010/main" val="0"/>
                        </a:ext>
                      </a:extLst>
                    </a:blip>
                    <a:srcRect l="68083" t="9165" b="11406"/>
                    <a:stretch/>
                  </pic:blipFill>
                  <pic:spPr bwMode="auto">
                    <a:xfrm>
                      <a:off x="0" y="0"/>
                      <a:ext cx="1683385" cy="2228850"/>
                    </a:xfrm>
                    <a:prstGeom prst="rect">
                      <a:avLst/>
                    </a:prstGeom>
                    <a:noFill/>
                    <a:ln>
                      <a:noFill/>
                    </a:ln>
                    <a:extLst>
                      <a:ext uri="{53640926-AAD7-44D8-BBD7-CCE9431645EC}">
                        <a14:shadowObscured xmlns:a14="http://schemas.microsoft.com/office/drawing/2010/main"/>
                      </a:ext>
                    </a:extLst>
                  </pic:spPr>
                </pic:pic>
              </a:graphicData>
            </a:graphic>
          </wp:anchor>
        </w:drawing>
      </w:r>
      <w:r w:rsidR="00E92CB7" w:rsidRPr="00E92CB7">
        <w:rPr>
          <w:lang w:val="es-AR"/>
        </w:rPr>
        <w:t>Se trata de</w:t>
      </w:r>
      <w:r w:rsidR="00E92CB7">
        <w:rPr>
          <w:lang w:val="es-AR"/>
        </w:rPr>
        <w:t xml:space="preserve"> una matriz led de 6x4 la cual será la pantalla del juego por lo cual se trata de la parte mas importante del juego ya que sin ella el jugador no tendría idea de lo que sucede</w:t>
      </w:r>
    </w:p>
    <w:p w14:paraId="0B0AD2B7" w14:textId="77777777" w:rsidR="00DB6C63" w:rsidRDefault="00DB6C63" w:rsidP="00E92CB7">
      <w:pPr>
        <w:rPr>
          <w:lang w:val="es-AR"/>
        </w:rPr>
      </w:pPr>
    </w:p>
    <w:p w14:paraId="39427C64" w14:textId="77777777" w:rsidR="00DB6C63" w:rsidRDefault="00DB6C63" w:rsidP="00E92CB7">
      <w:pPr>
        <w:rPr>
          <w:lang w:val="es-AR"/>
        </w:rPr>
      </w:pPr>
    </w:p>
    <w:p w14:paraId="46AACDDD" w14:textId="77777777" w:rsidR="00DB6C63" w:rsidRDefault="00DB6C63" w:rsidP="00E92CB7">
      <w:pPr>
        <w:rPr>
          <w:lang w:val="es-AR"/>
        </w:rPr>
      </w:pPr>
    </w:p>
    <w:p w14:paraId="21A86058" w14:textId="77777777" w:rsidR="00DB6C63" w:rsidRDefault="00DB6C63" w:rsidP="00E92CB7">
      <w:pPr>
        <w:rPr>
          <w:lang w:val="es-AR"/>
        </w:rPr>
      </w:pPr>
    </w:p>
    <w:p w14:paraId="5384C744" w14:textId="77777777" w:rsidR="00E92CB7" w:rsidRPr="00E92CB7" w:rsidRDefault="00E92CB7" w:rsidP="00E92CB7">
      <w:pPr>
        <w:rPr>
          <w:lang w:val="es-AR"/>
        </w:rPr>
      </w:pPr>
      <w:r w:rsidRPr="00E92CB7">
        <w:t xml:space="preserve"> </w:t>
      </w:r>
    </w:p>
    <w:p w14:paraId="27DD577E" w14:textId="77777777" w:rsidR="00E92CB7" w:rsidRDefault="00E92CB7" w:rsidP="00E92CB7">
      <w:pPr>
        <w:pStyle w:val="Ttulo3"/>
        <w:rPr>
          <w:lang w:val="es-AR"/>
        </w:rPr>
      </w:pPr>
      <w:r w:rsidRPr="00E92CB7">
        <w:rPr>
          <w:lang w:val="es-AR"/>
        </w:rPr>
        <w:t xml:space="preserve">Displays </w:t>
      </w:r>
    </w:p>
    <w:p w14:paraId="717243CE" w14:textId="77777777" w:rsidR="00E92CB7" w:rsidRPr="00E92CB7" w:rsidRDefault="00E92CB7" w:rsidP="00E92CB7">
      <w:pPr>
        <w:rPr>
          <w:lang w:val="es-AR"/>
        </w:rPr>
      </w:pPr>
      <w:r>
        <w:rPr>
          <w:lang w:val="es-AR"/>
        </w:rPr>
        <w:t>Son dos displays de 7 segmentos ubicados en los extremos del frente del gabinete, uno mostrará las vidas restantes mientras que el otro se encargará de mostrar en el nivel está el jugador</w:t>
      </w:r>
      <w:r w:rsidR="00DB6C63">
        <w:rPr>
          <w:lang w:val="es-AR"/>
        </w:rPr>
        <w:t>, se controlaran mediante un CD4511 que traduce de binario a 7 segmentos y además mediante dos transistores con el fin de multiplexar los valores que mostrará cada display</w:t>
      </w:r>
    </w:p>
    <w:p w14:paraId="47A0172B" w14:textId="77777777" w:rsidR="00E92CB7" w:rsidRPr="00E92CB7" w:rsidRDefault="00E92CB7" w:rsidP="00E92CB7">
      <w:pPr>
        <w:pStyle w:val="Ttulo3"/>
      </w:pPr>
      <w:proofErr w:type="spellStart"/>
      <w:r>
        <w:t>Buzzer</w:t>
      </w:r>
      <w:proofErr w:type="spellEnd"/>
    </w:p>
    <w:p w14:paraId="63A5A4A9" w14:textId="77777777" w:rsidR="000B0BD0" w:rsidRDefault="00DB6C63" w:rsidP="000B0BD0">
      <w:r>
        <w:t xml:space="preserve">Es un piezoeléctrico que se encargará de darle mas “vida” al juego, </w:t>
      </w:r>
      <w:r w:rsidR="002F4499">
        <w:t>emitiendo las melodías dependiendo la situación del juego, necesita amplificador?</w:t>
      </w:r>
    </w:p>
    <w:p w14:paraId="64AAD1A4" w14:textId="33BDBFE5" w:rsidR="00FD71ED" w:rsidRDefault="00234D4B" w:rsidP="00FD71ED">
      <w:pPr>
        <w:pStyle w:val="Ttulo1"/>
      </w:pPr>
      <w:r>
        <w:t>Problemáticas</w:t>
      </w:r>
    </w:p>
    <w:p w14:paraId="08397026" w14:textId="77777777" w:rsidR="00FD71ED" w:rsidRPr="00FD71ED" w:rsidRDefault="00FD71ED" w:rsidP="00FD71ED">
      <w:pPr>
        <w:pStyle w:val="Ttulo2"/>
      </w:pPr>
      <w:r>
        <w:t>Consumo</w:t>
      </w:r>
    </w:p>
    <w:p w14:paraId="1E90270A" w14:textId="77777777" w:rsidR="00FD71ED" w:rsidRDefault="00FD71ED" w:rsidP="00FD71ED">
      <w:r>
        <w:t>Al haber de por medio una matriz (la cual contiene 24 leds), 2 displays (cada uno de 7 leds) y un parlante piezoeléctrico que deben ser controlados por un uC se debe tener especial cuidado con la corriente que todo esto llegue a exigirle al integrado ya que este es de baja potencia</w:t>
      </w:r>
    </w:p>
    <w:p w14:paraId="1B367E2E" w14:textId="32D2B79B" w:rsidR="00FD71ED" w:rsidRDefault="00234D4B" w:rsidP="00FD71ED">
      <w:pPr>
        <w:pStyle w:val="Ttulo3"/>
      </w:pPr>
      <w:r>
        <w:lastRenderedPageBreak/>
        <w:t>Solución</w:t>
      </w:r>
    </w:p>
    <w:p w14:paraId="1493727F" w14:textId="327BC0E8" w:rsidR="001C7C60" w:rsidRDefault="001C7C60" w:rsidP="001C7C60">
      <w:r>
        <w:t>El principal problema se encuentra en la gran cantidad de</w:t>
      </w:r>
      <w:r w:rsidR="00657A5E">
        <w:t xml:space="preserve"> led</w:t>
      </w:r>
      <w:r w:rsidR="007540EF">
        <w:t xml:space="preserve"> a manejar, ya que idealmente el ATMEGA no puede entregar </w:t>
      </w:r>
      <w:r w:rsidR="00D22DF7">
        <w:t>más</w:t>
      </w:r>
      <w:r w:rsidR="007540EF">
        <w:t xml:space="preserve"> de 200 mA. La solución mas viable encontrada es el multiplexado</w:t>
      </w:r>
      <w:r w:rsidR="00657A5E">
        <w:t xml:space="preserve"> para el control de la matriz.</w:t>
      </w:r>
    </w:p>
    <w:p w14:paraId="779C260F" w14:textId="014F430F" w:rsidR="00D97647" w:rsidRDefault="00657A5E" w:rsidP="001C7C60">
      <w:r>
        <w:t>Utilizando esta técnica, la matriz tendrá el consumo equivalente a un solo led a pesar de que visualmente pareciera que la matriz</w:t>
      </w:r>
      <w:r w:rsidR="00D22DF7">
        <w:t xml:space="preserve"> estuviese</w:t>
      </w:r>
      <w:r>
        <w:t xml:space="preserve"> completamente prendida</w:t>
      </w:r>
      <w:r w:rsidR="00D22DF7">
        <w:t xml:space="preserve"> si así se deseara</w:t>
      </w:r>
      <w:r>
        <w:t>.</w:t>
      </w:r>
    </w:p>
    <w:p w14:paraId="3C6D08EE" w14:textId="77777777" w:rsidR="00D97647" w:rsidRDefault="00D97647" w:rsidP="001C7C60">
      <w:r>
        <w:t xml:space="preserve">Por otro lado, el uC pasará a ser solo la entrada de un amplificador que se encargará de amplificar la señal para el </w:t>
      </w:r>
      <w:r w:rsidR="00136419">
        <w:t>piezoeléctrico</w:t>
      </w:r>
    </w:p>
    <w:p w14:paraId="3DFC797D" w14:textId="77777777" w:rsidR="00657A5E" w:rsidRPr="001C7C60" w:rsidRDefault="00657A5E" w:rsidP="001C7C60">
      <w:r>
        <w:t>El control de los Displays se realizar</w:t>
      </w:r>
      <w:r w:rsidR="00D97647">
        <w:t>á</w:t>
      </w:r>
      <w:r>
        <w:t xml:space="preserve"> utilizando un 4511</w:t>
      </w:r>
      <w:r w:rsidR="00D97647">
        <w:t xml:space="preserve"> y multiplexado</w:t>
      </w:r>
      <w:r>
        <w:t>, no solo para la problemática de</w:t>
      </w:r>
      <w:r w:rsidR="00D97647">
        <w:t xml:space="preserve">l consumo </w:t>
      </w:r>
      <w:proofErr w:type="spellStart"/>
      <w:r w:rsidR="00D97647">
        <w:t>si no</w:t>
      </w:r>
      <w:proofErr w:type="spellEnd"/>
      <w:r w:rsidR="00D97647">
        <w:t xml:space="preserve"> que también ayuda con otra problemática, la cantidad de pines.</w:t>
      </w:r>
    </w:p>
    <w:p w14:paraId="19CD80E3" w14:textId="77777777" w:rsidR="00D97647" w:rsidRDefault="00D97647" w:rsidP="00D97647">
      <w:pPr>
        <w:pStyle w:val="Ttulo2"/>
      </w:pPr>
      <w:r>
        <w:t>Cantidad de pines</w:t>
      </w:r>
    </w:p>
    <w:p w14:paraId="7BD63B16" w14:textId="77777777" w:rsidR="00D97647" w:rsidRDefault="00D97647" w:rsidP="00D97647">
      <w:r>
        <w:t>En principio necesitaríamos:</w:t>
      </w:r>
    </w:p>
    <w:p w14:paraId="64A5A4CA" w14:textId="236655B0" w:rsidR="00D97647" w:rsidRDefault="00D97647" w:rsidP="00D97647">
      <w:pPr>
        <w:pStyle w:val="Prrafodelista"/>
        <w:numPr>
          <w:ilvl w:val="0"/>
          <w:numId w:val="16"/>
        </w:numPr>
      </w:pPr>
      <w:r>
        <w:t>7 pines por display (</w:t>
      </w:r>
      <w:r w:rsidR="00D22DF7">
        <w:t>x</w:t>
      </w:r>
      <w:r>
        <w:t>2)</w:t>
      </w:r>
    </w:p>
    <w:p w14:paraId="41AFC581" w14:textId="77777777" w:rsidR="00D97647" w:rsidRDefault="00D97647" w:rsidP="00D97647">
      <w:pPr>
        <w:pStyle w:val="Prrafodelista"/>
        <w:numPr>
          <w:ilvl w:val="0"/>
          <w:numId w:val="16"/>
        </w:numPr>
      </w:pPr>
      <w:r>
        <w:t>10 pines para la matriz</w:t>
      </w:r>
    </w:p>
    <w:p w14:paraId="0F38C3D4" w14:textId="77777777" w:rsidR="00D97647" w:rsidRDefault="00D97647" w:rsidP="00D97647">
      <w:pPr>
        <w:pStyle w:val="Prrafodelista"/>
        <w:numPr>
          <w:ilvl w:val="0"/>
          <w:numId w:val="16"/>
        </w:numPr>
      </w:pPr>
      <w:r>
        <w:t>1 para las melodías</w:t>
      </w:r>
    </w:p>
    <w:p w14:paraId="0FBD46F4" w14:textId="77777777" w:rsidR="00D97647" w:rsidRDefault="00D97647" w:rsidP="00D97647">
      <w:pPr>
        <w:pStyle w:val="Prrafodelista"/>
        <w:numPr>
          <w:ilvl w:val="0"/>
          <w:numId w:val="16"/>
        </w:numPr>
      </w:pPr>
      <w:r>
        <w:t>1 para el botón del jugador</w:t>
      </w:r>
    </w:p>
    <w:p w14:paraId="6B57B530" w14:textId="50A4568D" w:rsidR="00D97647" w:rsidRDefault="00D97647" w:rsidP="00D97647">
      <w:r>
        <w:t xml:space="preserve">El problema esta en que el ATMEL solo dispone de 20 pines </w:t>
      </w:r>
      <w:r w:rsidR="00CD7E56">
        <w:t xml:space="preserve">para uso del usuario y según la lista anterior, se necesitarían unos 26 pines </w:t>
      </w:r>
      <w:r w:rsidR="00D87E66">
        <w:t xml:space="preserve">lo cual ya a primera vista puede dejarse ver el conflicto, no solo eso, </w:t>
      </w:r>
      <w:r w:rsidR="00136419">
        <w:t>también</w:t>
      </w:r>
      <w:r w:rsidR="00D87E66">
        <w:t xml:space="preserve"> que hay ciertas partes que necesitan estar vinculados a un pin especifico, como el </w:t>
      </w:r>
      <w:r w:rsidR="00136419">
        <w:t>piezoeléctrico</w:t>
      </w:r>
      <w:r w:rsidR="00D87E66">
        <w:t>, debe ir conectado a un pin de PWM y el botón del jugador, para una mejor precisión de lectura</w:t>
      </w:r>
      <w:r w:rsidR="000A795D">
        <w:t xml:space="preserve"> debe ir conectado a un pin de interrupción externa</w:t>
      </w:r>
    </w:p>
    <w:p w14:paraId="4B9949FF" w14:textId="5B43D1C4" w:rsidR="00D22DF7" w:rsidRDefault="00D22DF7" w:rsidP="00D22DF7">
      <w:pPr>
        <w:pStyle w:val="Ttulo3"/>
      </w:pPr>
      <w:r>
        <w:t>Solución</w:t>
      </w:r>
    </w:p>
    <w:p w14:paraId="53D32CDC" w14:textId="0EA467C1" w:rsidR="00D22DF7" w:rsidRDefault="00D22DF7" w:rsidP="00D22DF7">
      <w:r>
        <w:t xml:space="preserve">Como se mencionó en el apartado de consumo, </w:t>
      </w:r>
      <w:r w:rsidR="00A71558">
        <w:t>los displays se controlarán con un CD4511, el cual es un integrado que se encarga de procesar la señal del microcontrolador (en binario) para mostrar el numero enviado en el display. Esto reduciría la cantidad de pines requeridos por los displays de 14 a 8, y gracias a la técnica de multiplexado este número decrece a solo 6 pines; 4 para enviar el numero en binario y 2 para alternar (multiplexar) que numero prender.</w:t>
      </w:r>
    </w:p>
    <w:p w14:paraId="1946D170" w14:textId="24DCB455" w:rsidR="00A71558" w:rsidRPr="00D22DF7" w:rsidRDefault="00A71558" w:rsidP="00D22DF7">
      <w:r>
        <w:t xml:space="preserve">Esta problemática también fue la principal razón por la que se </w:t>
      </w:r>
      <w:r w:rsidR="00234D4B">
        <w:t>decidió</w:t>
      </w:r>
      <w:r>
        <w:t xml:space="preserve"> utilizar una pantalla matricial ya que si cada led tuviera su propio pin dedicado se necesitarían 24 pines solo para los leds.</w:t>
      </w:r>
    </w:p>
    <w:p w14:paraId="1ECED545" w14:textId="77777777" w:rsidR="00FD71ED" w:rsidRDefault="00FD71ED" w:rsidP="00FD71ED">
      <w:pPr>
        <w:pStyle w:val="Ttulo2"/>
      </w:pPr>
      <w:r>
        <w:t>Alimentacion</w:t>
      </w:r>
    </w:p>
    <w:p w14:paraId="7FD88204" w14:textId="578113CE" w:rsidR="00FD71ED" w:rsidRDefault="00A71558" w:rsidP="00FD71ED">
      <w:r>
        <w:t xml:space="preserve">A la hora de plantear el diseño del </w:t>
      </w:r>
      <w:r w:rsidR="00234D4B">
        <w:t>esquemático</w:t>
      </w:r>
      <w:r>
        <w:t xml:space="preserve"> se debió considerar que niveles de tensión manejaría el proyecto.</w:t>
      </w:r>
    </w:p>
    <w:p w14:paraId="4D19C913" w14:textId="090C3231" w:rsidR="00A71558" w:rsidRDefault="00A71558" w:rsidP="00FD71ED">
      <w:r>
        <w:t xml:space="preserve">El principal foco esta en el microcontrolador ya que estos componentes suelen ser los mas delicados y trabajan en </w:t>
      </w:r>
      <w:r w:rsidR="00D735A6">
        <w:t>angostos rangos de tensión</w:t>
      </w:r>
      <w:r w:rsidR="00234D4B">
        <w:t xml:space="preserve"> (3,3v a 5,5v)</w:t>
      </w:r>
      <w:r w:rsidR="00D735A6">
        <w:t>.</w:t>
      </w:r>
    </w:p>
    <w:p w14:paraId="2856B614" w14:textId="11711E4A" w:rsidR="00D735A6" w:rsidRDefault="00D735A6" w:rsidP="00FD71ED">
      <w:r>
        <w:t>También se tuvo en cuenta la potencia que se buscaría obtener en el amplificador, esta debería ser suficiente como para ser escuchada en un ambiente de salón de juegos o la muestra escolar.</w:t>
      </w:r>
    </w:p>
    <w:p w14:paraId="230E8571" w14:textId="41A52A70" w:rsidR="00D735A6" w:rsidRDefault="00D735A6" w:rsidP="00FD71ED">
      <w:r>
        <w:t xml:space="preserve">Teniendo en cuenta que el ATMEGA 328p se maneja con 5v, determinamos que esta tensión seria ideal para el control lógico pero no para el circuito de amplificación ya que necesitaríamos relativamente grandes niveles de corriente para que tenga una potencia ideal. Es por esto que decidimos utilizar una tensión </w:t>
      </w:r>
      <w:r>
        <w:lastRenderedPageBreak/>
        <w:t>principal de 9v y con un regulador de tensión de 5v que derive la tensión correspondiente para el microcontrolador.</w:t>
      </w:r>
    </w:p>
    <w:p w14:paraId="01FB490D" w14:textId="6C471C07" w:rsidR="00D735A6" w:rsidRDefault="00D735A6" w:rsidP="00FD71ED">
      <w:r>
        <w:t xml:space="preserve">El 4511 es despreciado ya que este trabaja en un </w:t>
      </w:r>
      <w:r w:rsidR="00234D4B">
        <w:t>amplio</w:t>
      </w:r>
      <w:r>
        <w:t xml:space="preserve"> </w:t>
      </w:r>
      <w:r w:rsidR="00234D4B">
        <w:t>rango de tensión (3v a 18v).</w:t>
      </w:r>
    </w:p>
    <w:p w14:paraId="64FC1592" w14:textId="0B9FB67F" w:rsidR="00234D4B" w:rsidRPr="00FD71ED" w:rsidRDefault="00234D4B" w:rsidP="00FD71ED"/>
    <w:p w14:paraId="6E70A9E2" w14:textId="09C81D66" w:rsidR="008A2DBF" w:rsidRDefault="00234D4B" w:rsidP="00234D4B">
      <w:pPr>
        <w:pStyle w:val="Ttulo2"/>
      </w:pPr>
      <w:r>
        <w:t>Diseño del Esquematico y PCB</w:t>
      </w:r>
    </w:p>
    <w:p w14:paraId="6159461A" w14:textId="2FC72C36" w:rsidR="00234D4B" w:rsidRDefault="00234D4B" w:rsidP="00234D4B">
      <w:r>
        <w:t xml:space="preserve">En base al código y las pruebas realizadas en la placa de desarrollo Arduino UNO se </w:t>
      </w:r>
      <w:r w:rsidR="009D46E8">
        <w:t>planteó</w:t>
      </w:r>
      <w:r>
        <w:t xml:space="preserve"> un esquemático </w:t>
      </w:r>
      <w:r w:rsidR="00157426">
        <w:t xml:space="preserve">guía de como se realizarán las conexiones en la placa principal la cual consiste principalmente del ATMEGA 328p y el 4511 junto con los pines que transmitirán las señales a las diferentes plaquetas y partes del sistema, </w:t>
      </w:r>
      <w:r w:rsidR="009D46E8">
        <w:t>los displays</w:t>
      </w:r>
      <w:r w:rsidR="00157426">
        <w:t xml:space="preserve"> 7 segmentos y la matriz led como ejemplos.</w:t>
      </w:r>
    </w:p>
    <w:p w14:paraId="3004D6AB" w14:textId="1E88F879" w:rsidR="009D46E8" w:rsidRDefault="009D46E8" w:rsidP="00234D4B">
      <w:r>
        <w:t>Teniendo en cuenta lo mencionado se realizó este esquemático:</w:t>
      </w:r>
    </w:p>
    <w:p w14:paraId="596BF089" w14:textId="56FE5AA7" w:rsidR="00157426" w:rsidRDefault="00157426" w:rsidP="00234D4B">
      <w:r>
        <w:rPr>
          <w:noProof/>
        </w:rPr>
        <w:drawing>
          <wp:inline distT="0" distB="0" distL="0" distR="0" wp14:anchorId="23AD6CF0" wp14:editId="56EF8CDE">
            <wp:extent cx="5274310" cy="2929255"/>
            <wp:effectExtent l="0" t="0" r="254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0970F.tmp"/>
                    <pic:cNvPicPr/>
                  </pic:nvPicPr>
                  <pic:blipFill>
                    <a:blip r:embed="rId9">
                      <a:extLst>
                        <a:ext uri="{28A0092B-C50C-407E-A947-70E740481C1C}">
                          <a14:useLocalDpi xmlns:a14="http://schemas.microsoft.com/office/drawing/2010/main" val="0"/>
                        </a:ext>
                      </a:extLst>
                    </a:blip>
                    <a:stretch>
                      <a:fillRect/>
                    </a:stretch>
                  </pic:blipFill>
                  <pic:spPr>
                    <a:xfrm>
                      <a:off x="0" y="0"/>
                      <a:ext cx="5274310" cy="2929255"/>
                    </a:xfrm>
                    <a:prstGeom prst="rect">
                      <a:avLst/>
                    </a:prstGeom>
                  </pic:spPr>
                </pic:pic>
              </a:graphicData>
            </a:graphic>
          </wp:inline>
        </w:drawing>
      </w:r>
    </w:p>
    <w:p w14:paraId="7C3EE8EF" w14:textId="44DB5195" w:rsidR="009D46E8" w:rsidRDefault="009D46E8" w:rsidP="00234D4B">
      <w:r>
        <w:t>Posteriormente se procedió a diseñar el PCB, en el cual se tuvo en cuenta los siguientes parámetros:</w:t>
      </w:r>
    </w:p>
    <w:p w14:paraId="0AF556D9" w14:textId="27A33E02" w:rsidR="009D46E8" w:rsidRDefault="009D46E8" w:rsidP="009D46E8">
      <w:pPr>
        <w:pStyle w:val="Prrafodelista"/>
        <w:numPr>
          <w:ilvl w:val="0"/>
          <w:numId w:val="16"/>
        </w:numPr>
      </w:pPr>
      <w:r>
        <w:t xml:space="preserve">Tamaño, si bien no es tan importante en el diseño de un prototipo, si las plaquetas son mandadas a producirse de forma masiva, el tamaño pasa a ser un parámetro crucial ya que mientras </w:t>
      </w:r>
      <w:proofErr w:type="spellStart"/>
      <w:r>
        <w:t>mas</w:t>
      </w:r>
      <w:proofErr w:type="spellEnd"/>
      <w:r>
        <w:t xml:space="preserve"> pequeña sea la el diseño, mas cantidad de placas se podrán realizar por oblea, siendo importante para el precio final del producto.</w:t>
      </w:r>
    </w:p>
    <w:p w14:paraId="275C93D4" w14:textId="6CB151C8" w:rsidR="009D46E8" w:rsidRDefault="009D46E8" w:rsidP="009D46E8">
      <w:pPr>
        <w:pStyle w:val="Prrafodelista"/>
        <w:numPr>
          <w:ilvl w:val="0"/>
          <w:numId w:val="16"/>
        </w:numPr>
      </w:pPr>
      <w:r>
        <w:t xml:space="preserve">Comodidad, </w:t>
      </w:r>
      <w:r w:rsidR="007F595B">
        <w:t xml:space="preserve">como la plaqueta tiene varias conexiones con otras partes del proyecto estas serán realizadas por conexión de pines por lo que estos deberán ser posicionados en un lugar donde sea fácil de encastrar o </w:t>
      </w:r>
      <w:proofErr w:type="spellStart"/>
      <w:r w:rsidR="007F595B">
        <w:t>desencastrar</w:t>
      </w:r>
      <w:proofErr w:type="spellEnd"/>
      <w:r w:rsidR="007F595B">
        <w:t>.</w:t>
      </w:r>
    </w:p>
    <w:p w14:paraId="710CD2C7" w14:textId="7D9B6AF2" w:rsidR="007F595B" w:rsidRDefault="0082587C" w:rsidP="009D46E8">
      <w:pPr>
        <w:pStyle w:val="Prrafodelista"/>
        <w:numPr>
          <w:ilvl w:val="0"/>
          <w:numId w:val="16"/>
        </w:numPr>
      </w:pPr>
      <w:r>
        <w:rPr>
          <w:noProof/>
        </w:rPr>
        <w:lastRenderedPageBreak/>
        <w:drawing>
          <wp:anchor distT="0" distB="0" distL="114300" distR="114300" simplePos="0" relativeHeight="251660288" behindDoc="0" locked="0" layoutInCell="1" allowOverlap="1" wp14:anchorId="1587061C" wp14:editId="3130065F">
            <wp:simplePos x="0" y="0"/>
            <wp:positionH relativeFrom="column">
              <wp:posOffset>3475990</wp:posOffset>
            </wp:positionH>
            <wp:positionV relativeFrom="paragraph">
              <wp:posOffset>581025</wp:posOffset>
            </wp:positionV>
            <wp:extent cx="3038475" cy="3030855"/>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782211.tmp"/>
                    <pic:cNvPicPr/>
                  </pic:nvPicPr>
                  <pic:blipFill>
                    <a:blip r:embed="rId10">
                      <a:extLst>
                        <a:ext uri="{28A0092B-C50C-407E-A947-70E740481C1C}">
                          <a14:useLocalDpi xmlns:a14="http://schemas.microsoft.com/office/drawing/2010/main" val="0"/>
                        </a:ext>
                      </a:extLst>
                    </a:blip>
                    <a:stretch>
                      <a:fillRect/>
                    </a:stretch>
                  </pic:blipFill>
                  <pic:spPr>
                    <a:xfrm>
                      <a:off x="0" y="0"/>
                      <a:ext cx="3038475" cy="30308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4CDFB19" wp14:editId="04E52FAA">
            <wp:simplePos x="0" y="0"/>
            <wp:positionH relativeFrom="column">
              <wp:posOffset>361950</wp:posOffset>
            </wp:positionH>
            <wp:positionV relativeFrom="paragraph">
              <wp:posOffset>581025</wp:posOffset>
            </wp:positionV>
            <wp:extent cx="3057525" cy="303784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78F6D7.tmp"/>
                    <pic:cNvPicPr/>
                  </pic:nvPicPr>
                  <pic:blipFill>
                    <a:blip r:embed="rId11">
                      <a:extLst>
                        <a:ext uri="{28A0092B-C50C-407E-A947-70E740481C1C}">
                          <a14:useLocalDpi xmlns:a14="http://schemas.microsoft.com/office/drawing/2010/main" val="0"/>
                        </a:ext>
                      </a:extLst>
                    </a:blip>
                    <a:stretch>
                      <a:fillRect/>
                    </a:stretch>
                  </pic:blipFill>
                  <pic:spPr>
                    <a:xfrm>
                      <a:off x="0" y="0"/>
                      <a:ext cx="3057525" cy="3037840"/>
                    </a:xfrm>
                    <a:prstGeom prst="rect">
                      <a:avLst/>
                    </a:prstGeom>
                  </pic:spPr>
                </pic:pic>
              </a:graphicData>
            </a:graphic>
          </wp:anchor>
        </w:drawing>
      </w:r>
      <w:r w:rsidR="007F595B">
        <w:t xml:space="preserve">Estética, </w:t>
      </w:r>
      <w:r w:rsidR="00C57362">
        <w:t>se trató de mantener los componentes lo más alineados y paralelos posibles para conservar un diseño estético y fácil de entender.</w:t>
      </w:r>
    </w:p>
    <w:p w14:paraId="4E62B63B" w14:textId="70A6D16E" w:rsidR="007B5D71" w:rsidRDefault="007B5D71" w:rsidP="007B5D71"/>
    <w:p w14:paraId="4ABD5827" w14:textId="5CEBBF49" w:rsidR="007B5D71" w:rsidRDefault="007B5D71" w:rsidP="007B5D71"/>
    <w:p w14:paraId="5B163BAB" w14:textId="7EFBFB64" w:rsidR="007B5D71" w:rsidRDefault="007B5D71" w:rsidP="007B5D71"/>
    <w:p w14:paraId="23E8173A" w14:textId="19CFD521" w:rsidR="007B5D71" w:rsidRDefault="007B5D71" w:rsidP="007B5D71"/>
    <w:p w14:paraId="55300A49" w14:textId="2F076E4F" w:rsidR="007B5D71" w:rsidRDefault="007B5D71" w:rsidP="007B5D71"/>
    <w:p w14:paraId="4B1F93BB" w14:textId="15734E45" w:rsidR="007B5D71" w:rsidRDefault="007B5D71" w:rsidP="007B5D71"/>
    <w:p w14:paraId="038E5EAC" w14:textId="07D2A968" w:rsidR="007B5D71" w:rsidRDefault="007B5D71" w:rsidP="007B5D71"/>
    <w:p w14:paraId="37B9A1BF" w14:textId="677EE13E" w:rsidR="007B5D71" w:rsidRDefault="007B5D71" w:rsidP="007B5D71"/>
    <w:p w14:paraId="099404F5" w14:textId="0E8EE108" w:rsidR="007B5D71" w:rsidRDefault="007B5D71" w:rsidP="007B5D71"/>
    <w:p w14:paraId="1A5BA1F6" w14:textId="48611ABB" w:rsidR="007B5D71" w:rsidRDefault="007B5D71" w:rsidP="007B5D71"/>
    <w:p w14:paraId="504B52E5" w14:textId="74B808A9" w:rsidR="007B5D71" w:rsidRDefault="007B5D71" w:rsidP="007B5D71"/>
    <w:p w14:paraId="533123B2" w14:textId="2D451E7F" w:rsidR="007B5D71" w:rsidRDefault="007B5D71">
      <w:r>
        <w:br w:type="page"/>
      </w:r>
    </w:p>
    <w:p w14:paraId="4FAFB8EA" w14:textId="1A2F67F6" w:rsidR="007B5D71" w:rsidRDefault="007B5D71" w:rsidP="007B5D71">
      <w:pPr>
        <w:pStyle w:val="Ttulo1"/>
      </w:pPr>
      <w:r>
        <w:lastRenderedPageBreak/>
        <w:t>Seguimiento del proyecto</w:t>
      </w:r>
    </w:p>
    <w:p w14:paraId="27B41672" w14:textId="440C3EB6" w:rsidR="007B5D71" w:rsidRDefault="007B5D71" w:rsidP="007B5D71">
      <w:r>
        <w:t>Todo avance desde el comienzo y conceptualización del proyecto fue siendo agregado a un repositorio de GitHub donde se puede acceder a toda la información de parte por parte del programa, esquemáticos y PCB e incluso este informe</w:t>
      </w:r>
    </w:p>
    <w:p w14:paraId="24CEA150" w14:textId="66E4B602" w:rsidR="002A2032" w:rsidRPr="007B5D71" w:rsidRDefault="002A2032" w:rsidP="007B5D71">
      <w:r>
        <w:t xml:space="preserve">El link al repositorio se encuentra </w:t>
      </w:r>
      <w:hyperlink r:id="rId12" w:history="1">
        <w:r>
          <w:rPr>
            <w:rStyle w:val="Hipervnculo"/>
          </w:rPr>
          <w:t>aqu</w:t>
        </w:r>
        <w:bookmarkStart w:id="0" w:name="_GoBack"/>
        <w:bookmarkEnd w:id="0"/>
        <w:r>
          <w:rPr>
            <w:rStyle w:val="Hipervnculo"/>
          </w:rPr>
          <w:t>í</w:t>
        </w:r>
      </w:hyperlink>
    </w:p>
    <w:sectPr w:rsidR="002A2032" w:rsidRPr="007B5D71" w:rsidSect="009D46E8">
      <w:footerReference w:type="default" r:id="rId13"/>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E18BD" w14:textId="77777777" w:rsidR="00295EBC" w:rsidRDefault="00295EBC" w:rsidP="00C6554A">
      <w:pPr>
        <w:spacing w:before="0" w:after="0" w:line="240" w:lineRule="auto"/>
      </w:pPr>
      <w:r>
        <w:separator/>
      </w:r>
    </w:p>
  </w:endnote>
  <w:endnote w:type="continuationSeparator" w:id="0">
    <w:p w14:paraId="33800E48" w14:textId="77777777" w:rsidR="00295EBC" w:rsidRDefault="00295EB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7E858" w14:textId="77777777" w:rsidR="000B0BD0" w:rsidRDefault="000B0BD0">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Pr>
        <w:noProof/>
        <w:lang w:bidi="es-ES"/>
      </w:rPr>
      <w:t>1</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CEEB7" w14:textId="77777777" w:rsidR="00295EBC" w:rsidRDefault="00295EBC" w:rsidP="00C6554A">
      <w:pPr>
        <w:spacing w:before="0" w:after="0" w:line="240" w:lineRule="auto"/>
      </w:pPr>
      <w:r>
        <w:separator/>
      </w:r>
    </w:p>
  </w:footnote>
  <w:footnote w:type="continuationSeparator" w:id="0">
    <w:p w14:paraId="369C665F" w14:textId="77777777" w:rsidR="00295EBC" w:rsidRDefault="00295EB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4C918C0"/>
    <w:multiLevelType w:val="hybridMultilevel"/>
    <w:tmpl w:val="934672B0"/>
    <w:lvl w:ilvl="0" w:tplc="6CB03A9A">
      <w:start w:val="1"/>
      <w:numFmt w:val="bullet"/>
      <w:lvlText w:val="-"/>
      <w:lvlJc w:val="left"/>
      <w:pPr>
        <w:ind w:left="720" w:hanging="360"/>
      </w:pPr>
      <w:rPr>
        <w:rFonts w:ascii="Constantia" w:eastAsiaTheme="minorHAnsi" w:hAnsi="Constantia"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5DC"/>
    <w:rsid w:val="000A795D"/>
    <w:rsid w:val="000B0BD0"/>
    <w:rsid w:val="000C57E7"/>
    <w:rsid w:val="00136419"/>
    <w:rsid w:val="00157426"/>
    <w:rsid w:val="001C7C60"/>
    <w:rsid w:val="0022649F"/>
    <w:rsid w:val="00234D4B"/>
    <w:rsid w:val="002554CD"/>
    <w:rsid w:val="00293B83"/>
    <w:rsid w:val="00295EBC"/>
    <w:rsid w:val="002A2032"/>
    <w:rsid w:val="002B4294"/>
    <w:rsid w:val="002F4499"/>
    <w:rsid w:val="00333D0D"/>
    <w:rsid w:val="00473D5B"/>
    <w:rsid w:val="004C049F"/>
    <w:rsid w:val="004C4497"/>
    <w:rsid w:val="005000E2"/>
    <w:rsid w:val="006365FD"/>
    <w:rsid w:val="00646766"/>
    <w:rsid w:val="00657A5E"/>
    <w:rsid w:val="00665094"/>
    <w:rsid w:val="006A3CE7"/>
    <w:rsid w:val="007540EF"/>
    <w:rsid w:val="007B5D71"/>
    <w:rsid w:val="007F595B"/>
    <w:rsid w:val="0082587C"/>
    <w:rsid w:val="0086514A"/>
    <w:rsid w:val="008A2DBF"/>
    <w:rsid w:val="008F1E49"/>
    <w:rsid w:val="00914741"/>
    <w:rsid w:val="009C564D"/>
    <w:rsid w:val="009D46E8"/>
    <w:rsid w:val="00A71558"/>
    <w:rsid w:val="00A978C4"/>
    <w:rsid w:val="00B61371"/>
    <w:rsid w:val="00BC4075"/>
    <w:rsid w:val="00C305DC"/>
    <w:rsid w:val="00C57362"/>
    <w:rsid w:val="00C6554A"/>
    <w:rsid w:val="00C83164"/>
    <w:rsid w:val="00CD7E56"/>
    <w:rsid w:val="00D22DF7"/>
    <w:rsid w:val="00D507CE"/>
    <w:rsid w:val="00D735A6"/>
    <w:rsid w:val="00D87E66"/>
    <w:rsid w:val="00D97647"/>
    <w:rsid w:val="00DB6C63"/>
    <w:rsid w:val="00DD5FBF"/>
    <w:rsid w:val="00E84BD0"/>
    <w:rsid w:val="00E92CB7"/>
    <w:rsid w:val="00ED7C44"/>
    <w:rsid w:val="00F07789"/>
    <w:rsid w:val="00FD13E5"/>
    <w:rsid w:val="00FD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15E179"/>
  <w15:chartTrackingRefBased/>
  <w15:docId w15:val="{AE70A292-0A6E-4D36-9129-0373B3C0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table" w:styleId="Tablaconcuadrcula">
    <w:name w:val="Table Grid"/>
    <w:basedOn w:val="Tablanormal"/>
    <w:uiPriority w:val="39"/>
    <w:rsid w:val="00C8316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D97647"/>
    <w:pPr>
      <w:ind w:left="720"/>
      <w:contextualSpacing/>
    </w:pPr>
  </w:style>
  <w:style w:type="character" w:styleId="Mencinsinresolver">
    <w:name w:val="Unresolved Mention"/>
    <w:basedOn w:val="Fuentedeprrafopredeter"/>
    <w:uiPriority w:val="99"/>
    <w:semiHidden/>
    <w:unhideWhenUsed/>
    <w:rsid w:val="002A2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ljcmps01/Bitr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jcmp\AppData\Roaming\Microsoft\Plantillas\Informe%20de%20estudiante%20con%20foto%20de%20porta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B77F52866D4E7E84F690AF8518AB1D"/>
        <w:category>
          <w:name w:val="General"/>
          <w:gallery w:val="placeholder"/>
        </w:category>
        <w:types>
          <w:type w:val="bbPlcHdr"/>
        </w:types>
        <w:behaviors>
          <w:behavior w:val="content"/>
        </w:behaviors>
        <w:guid w:val="{1F2CE5C4-D0BC-4494-9E5F-8D60CB0EC3A0}"/>
      </w:docPartPr>
      <w:docPartBody>
        <w:p w:rsidR="00A235BF" w:rsidRDefault="00654DA7">
          <w:pPr>
            <w:pStyle w:val="92B77F52866D4E7E84F690AF8518AB1D"/>
          </w:pPr>
          <w:r w:rsidRPr="00914741">
            <w:rPr>
              <w:lang w:bidi="es-ES"/>
            </w:rPr>
            <w:t>Nombre</w:t>
          </w:r>
        </w:p>
      </w:docPartBody>
    </w:docPart>
    <w:docPart>
      <w:docPartPr>
        <w:name w:val="9493ACE5CBFB48EE85BB3FE17C6AD6E3"/>
        <w:category>
          <w:name w:val="General"/>
          <w:gallery w:val="placeholder"/>
        </w:category>
        <w:types>
          <w:type w:val="bbPlcHdr"/>
        </w:types>
        <w:behaviors>
          <w:behavior w:val="content"/>
        </w:behaviors>
        <w:guid w:val="{751170C2-84C8-4A69-9413-A9B50524F26E}"/>
      </w:docPartPr>
      <w:docPartBody>
        <w:p w:rsidR="00A235BF" w:rsidRDefault="00654DA7">
          <w:pPr>
            <w:pStyle w:val="9493ACE5CBFB48EE85BB3FE17C6AD6E3"/>
          </w:pPr>
          <w:r w:rsidRPr="00914741">
            <w:rPr>
              <w:lang w:bidi="es-ES"/>
            </w:rPr>
            <w:t>Nombre del curso</w:t>
          </w:r>
        </w:p>
      </w:docPartBody>
    </w:docPart>
    <w:docPart>
      <w:docPartPr>
        <w:name w:val="D89850FE508A44358794156EEE501B96"/>
        <w:category>
          <w:name w:val="General"/>
          <w:gallery w:val="placeholder"/>
        </w:category>
        <w:types>
          <w:type w:val="bbPlcHdr"/>
        </w:types>
        <w:behaviors>
          <w:behavior w:val="content"/>
        </w:behaviors>
        <w:guid w:val="{D84CE56A-699F-4650-93D1-E9F6248F4E42}"/>
      </w:docPartPr>
      <w:docPartBody>
        <w:p w:rsidR="00A235BF" w:rsidRDefault="00654DA7">
          <w:pPr>
            <w:pStyle w:val="D89850FE508A44358794156EEE501B96"/>
          </w:pPr>
          <w:r w:rsidRPr="00914741">
            <w:rPr>
              <w:lang w:bidi="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DA7"/>
    <w:rsid w:val="00654DA7"/>
    <w:rsid w:val="00771BDC"/>
    <w:rsid w:val="00937802"/>
    <w:rsid w:val="00992BD1"/>
    <w:rsid w:val="00A235BF"/>
    <w:rsid w:val="00B05E0F"/>
    <w:rsid w:val="00F651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190CE88E244AF8BCF337886AA3F1AA">
    <w:name w:val="86190CE88E244AF8BCF337886AA3F1AA"/>
  </w:style>
  <w:style w:type="paragraph" w:customStyle="1" w:styleId="9345F62D945743B1806EEC677DF19786">
    <w:name w:val="9345F62D945743B1806EEC677DF19786"/>
  </w:style>
  <w:style w:type="paragraph" w:customStyle="1" w:styleId="92B77F52866D4E7E84F690AF8518AB1D">
    <w:name w:val="92B77F52866D4E7E84F690AF8518AB1D"/>
  </w:style>
  <w:style w:type="paragraph" w:customStyle="1" w:styleId="9493ACE5CBFB48EE85BB3FE17C6AD6E3">
    <w:name w:val="9493ACE5CBFB48EE85BB3FE17C6AD6E3"/>
  </w:style>
  <w:style w:type="paragraph" w:customStyle="1" w:styleId="D89850FE508A44358794156EEE501B96">
    <w:name w:val="D89850FE508A44358794156EEE501B96"/>
  </w:style>
  <w:style w:type="paragraph" w:customStyle="1" w:styleId="6093390F3F3D4E408F1EFC4B177C9422">
    <w:name w:val="6093390F3F3D4E408F1EFC4B177C9422"/>
  </w:style>
  <w:style w:type="paragraph" w:customStyle="1" w:styleId="4BFAABAEFCF04DB09A794B21FC9577B0">
    <w:name w:val="4BFAABAEFCF04DB09A794B21FC9577B0"/>
  </w:style>
  <w:style w:type="paragraph" w:styleId="Listaconvietas">
    <w:name w:val="List Bullet"/>
    <w:basedOn w:val="Normal"/>
    <w:uiPriority w:val="10"/>
    <w:unhideWhenUsed/>
    <w:qFormat/>
    <w:pPr>
      <w:numPr>
        <w:numId w:val="1"/>
      </w:numPr>
      <w:spacing w:before="120" w:after="200" w:line="264" w:lineRule="auto"/>
    </w:pPr>
    <w:rPr>
      <w:rFonts w:eastAsiaTheme="minorHAnsi"/>
      <w:color w:val="595959" w:themeColor="text1" w:themeTint="A6"/>
      <w:lang w:val="es-ES" w:eastAsia="en-US"/>
    </w:rPr>
  </w:style>
  <w:style w:type="paragraph" w:customStyle="1" w:styleId="AA298A9746684D759C0E498BCAD86841">
    <w:name w:val="AA298A9746684D759C0E498BCAD86841"/>
  </w:style>
  <w:style w:type="paragraph" w:customStyle="1" w:styleId="03254E5B28AC41E3A154D59169FC7690">
    <w:name w:val="03254E5B28AC41E3A154D59169FC7690"/>
  </w:style>
  <w:style w:type="paragraph" w:customStyle="1" w:styleId="9D219E55A23F435B8FC526D2B5FE59B7">
    <w:name w:val="9D219E55A23F435B8FC526D2B5FE59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 de portada</Template>
  <TotalTime>1814</TotalTime>
  <Pages>7</Pages>
  <Words>1260</Words>
  <Characters>6935</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Campos</dc:creator>
  <cp:keywords/>
  <dc:description/>
  <cp:lastModifiedBy>Alejo Campos</cp:lastModifiedBy>
  <cp:revision>9</cp:revision>
  <dcterms:created xsi:type="dcterms:W3CDTF">2019-04-09T02:58:00Z</dcterms:created>
  <dcterms:modified xsi:type="dcterms:W3CDTF">2019-08-17T00:24:00Z</dcterms:modified>
</cp:coreProperties>
</file>